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6544C" w14:textId="479C8F74" w:rsidR="00D077E9" w:rsidRDefault="00D077E9" w:rsidP="00D70D02">
      <w:r>
        <w:rPr>
          <w:noProof/>
        </w:rPr>
        <w:drawing>
          <wp:anchor distT="0" distB="0" distL="114300" distR="114300" simplePos="0" relativeHeight="251657216" behindDoc="1" locked="0" layoutInCell="1" allowOverlap="1" wp14:anchorId="41609D0F" wp14:editId="4C359F91">
            <wp:simplePos x="0" y="0"/>
            <wp:positionH relativeFrom="page">
              <wp:posOffset>-532205</wp:posOffset>
            </wp:positionH>
            <wp:positionV relativeFrom="page">
              <wp:align>top</wp:align>
            </wp:positionV>
            <wp:extent cx="8374455" cy="6699564"/>
            <wp:effectExtent l="0" t="0" r="762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4455" cy="6699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11A62D2F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51CDE3A" w14:textId="13E6A1EA" w:rsidR="00D077E9" w:rsidRDefault="00D077E9" w:rsidP="00D077E9"/>
          <w:p w14:paraId="3F85F8CA" w14:textId="5F5A008F" w:rsidR="00D077E9" w:rsidRDefault="00D077E9" w:rsidP="00D077E9"/>
        </w:tc>
      </w:tr>
      <w:tr w:rsidR="00D077E9" w14:paraId="7FC69046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F2028B6" w14:textId="6A2C4E97" w:rsidR="00D077E9" w:rsidRDefault="004335FB" w:rsidP="00D077E9">
            <w:pPr>
              <w:rPr>
                <w:noProof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95E8D1F" wp14:editId="40376BF8">
                      <wp:simplePos x="0" y="0"/>
                      <wp:positionH relativeFrom="column">
                        <wp:posOffset>401244</wp:posOffset>
                      </wp:positionH>
                      <wp:positionV relativeFrom="paragraph">
                        <wp:posOffset>2351993</wp:posOffset>
                      </wp:positionV>
                      <wp:extent cx="2057400" cy="0"/>
                      <wp:effectExtent l="0" t="19050" r="19050" b="19050"/>
                      <wp:wrapNone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7400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accent5">
                                    <a:lumMod val="1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71D23A5" id="Straight Connector 6" o:spid="_x0000_s1026" alt="text divider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6pt,185.2pt" to="193.6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" strokecolor="#0f1813 [328]" strokeweight="3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2B5847" wp14:editId="2935F152">
                      <wp:simplePos x="0" y="0"/>
                      <wp:positionH relativeFrom="column">
                        <wp:posOffset>282755</wp:posOffset>
                      </wp:positionH>
                      <wp:positionV relativeFrom="paragraph">
                        <wp:posOffset>540935</wp:posOffset>
                      </wp:positionV>
                      <wp:extent cx="3528695" cy="1719580"/>
                      <wp:effectExtent l="0" t="0" r="0" b="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195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97A6F" w14:textId="294451E5" w:rsidR="00D077E9" w:rsidRPr="004335FB" w:rsidRDefault="00697F23" w:rsidP="00697F23">
                                  <w:pPr>
                                    <w:pStyle w:val="Title"/>
                                    <w:contextualSpacing/>
                                    <w:rPr>
                                      <w:rFonts w:ascii="Avenir Next LT Pro" w:hAnsi="Avenir Next LT Pro"/>
                                      <w:color w:val="101914" w:themeColor="accent5" w:themeShade="1A"/>
                                      <w:sz w:val="90"/>
                                      <w:szCs w:val="90"/>
                                    </w:rPr>
                                  </w:pPr>
                                  <w:r w:rsidRPr="004335FB">
                                    <w:rPr>
                                      <w:rFonts w:ascii="Avenir Next LT Pro" w:hAnsi="Avenir Next LT Pro"/>
                                      <w:color w:val="101914" w:themeColor="accent5" w:themeShade="1A"/>
                                      <w:sz w:val="90"/>
                                      <w:szCs w:val="90"/>
                                    </w:rPr>
                                    <w:t>Grizzly Intern</w:t>
                                  </w:r>
                                  <w:r w:rsidRPr="004335FB">
                                    <w:rPr>
                                      <w:rFonts w:ascii="Avenir Next LT Pro" w:hAnsi="Avenir Next LT Pro"/>
                                      <w:color w:val="273F31" w:themeColor="accent5" w:themeShade="40"/>
                                      <w:sz w:val="90"/>
                                      <w:szCs w:val="90"/>
                                    </w:rPr>
                                    <w:t>NET</w:t>
                                  </w:r>
                                </w:p>
                                <w:p w14:paraId="3D068BE4" w14:textId="7681514B" w:rsidR="00697F23" w:rsidRPr="004335FB" w:rsidRDefault="00697F23" w:rsidP="00697F23">
                                  <w:pPr>
                                    <w:pStyle w:val="Title"/>
                                    <w:contextualSpacing/>
                                    <w:rPr>
                                      <w:rFonts w:ascii="Avenir Next LT Pro" w:hAnsi="Avenir Next LT Pro"/>
                                      <w:color w:val="273F31" w:themeColor="accent5" w:themeShade="40"/>
                                      <w:sz w:val="90"/>
                                      <w:szCs w:val="9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2B58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position:absolute;margin-left:22.25pt;margin-top:42.6pt;width:277.85pt;height:135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" filled="f" stroked="f" strokeweight=".5pt">
                      <v:textbox>
                        <w:txbxContent>
                          <w:p w14:paraId="38A97A6F" w14:textId="294451E5" w:rsidR="00D077E9" w:rsidRPr="004335FB" w:rsidRDefault="00697F23" w:rsidP="00697F23">
                            <w:pPr>
                              <w:pStyle w:val="Title"/>
                              <w:contextualSpacing/>
                              <w:rPr>
                                <w:rFonts w:ascii="Avenir Next LT Pro" w:hAnsi="Avenir Next LT Pro"/>
                                <w:color w:val="101914" w:themeColor="accent5" w:themeShade="1A"/>
                                <w:sz w:val="90"/>
                                <w:szCs w:val="90"/>
                              </w:rPr>
                            </w:pPr>
                            <w:r w:rsidRPr="004335FB">
                              <w:rPr>
                                <w:rFonts w:ascii="Avenir Next LT Pro" w:hAnsi="Avenir Next LT Pro"/>
                                <w:color w:val="101914" w:themeColor="accent5" w:themeShade="1A"/>
                                <w:sz w:val="90"/>
                                <w:szCs w:val="90"/>
                              </w:rPr>
                              <w:t>Grizzly Intern</w:t>
                            </w:r>
                            <w:r w:rsidRPr="004335FB">
                              <w:rPr>
                                <w:rFonts w:ascii="Avenir Next LT Pro" w:hAnsi="Avenir Next LT Pro"/>
                                <w:color w:val="273F31" w:themeColor="accent5" w:themeShade="40"/>
                                <w:sz w:val="90"/>
                                <w:szCs w:val="90"/>
                              </w:rPr>
                              <w:t>NET</w:t>
                            </w:r>
                          </w:p>
                          <w:p w14:paraId="3D068BE4" w14:textId="7681514B" w:rsidR="00697F23" w:rsidRPr="004335FB" w:rsidRDefault="00697F23" w:rsidP="00697F23">
                            <w:pPr>
                              <w:pStyle w:val="Title"/>
                              <w:contextualSpacing/>
                              <w:rPr>
                                <w:rFonts w:ascii="Avenir Next LT Pro" w:hAnsi="Avenir Next LT Pro"/>
                                <w:color w:val="273F31" w:themeColor="accent5" w:themeShade="40"/>
                                <w:sz w:val="90"/>
                                <w:szCs w:val="9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077E9" w14:paraId="110B825F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409A5BA37CA8489DA8E68E07D945CDEB"/>
              </w:placeholder>
              <w15:appearance w15:val="hidden"/>
            </w:sdtPr>
            <w:sdtEndPr/>
            <w:sdtContent>
              <w:p w14:paraId="4AA758EE" w14:textId="2FDEB4E3" w:rsidR="00D077E9" w:rsidRPr="00D86945" w:rsidRDefault="004335FB" w:rsidP="004335FB">
                <w:pPr>
                  <w:rPr>
                    <w:noProof/>
                    <w:sz w:val="10"/>
                    <w:szCs w:val="10"/>
                  </w:rPr>
                </w:pPr>
                <w:r>
                  <w:rPr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665408" behindDoc="0" locked="0" layoutInCell="1" allowOverlap="1" wp14:anchorId="64513C3C" wp14:editId="1577A3AB">
                          <wp:simplePos x="0" y="0"/>
                          <wp:positionH relativeFrom="column">
                            <wp:posOffset>285238</wp:posOffset>
                          </wp:positionH>
                          <wp:positionV relativeFrom="paragraph">
                            <wp:posOffset>-823595</wp:posOffset>
                          </wp:positionV>
                          <wp:extent cx="3528695" cy="800257"/>
                          <wp:effectExtent l="0" t="0" r="0" b="0"/>
                          <wp:wrapNone/>
                          <wp:docPr id="4" name="Text Box 4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3528695" cy="80025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2590B10" w14:textId="5DD6D1B5" w:rsidR="004335FB" w:rsidRPr="0001638F" w:rsidRDefault="004335FB" w:rsidP="004335FB">
                                      <w:pPr>
                                        <w:pStyle w:val="Title"/>
                                        <w:contextualSpacing/>
                                        <w:rPr>
                                          <w:rFonts w:ascii="Avenir Next LT Pro" w:hAnsi="Avenir Next LT Pro"/>
                                          <w:color w:val="101914" w:themeColor="accent5" w:themeShade="1A"/>
                                          <w:sz w:val="44"/>
                                          <w:szCs w:val="44"/>
                                        </w:rPr>
                                      </w:pPr>
                                      <w:r w:rsidRPr="0001638F">
                                        <w:rPr>
                                          <w:rFonts w:ascii="Avenir Next LT Pro" w:hAnsi="Avenir Next LT Pro"/>
                                          <w:color w:val="101914" w:themeColor="accent5" w:themeShade="1A"/>
                                          <w:sz w:val="44"/>
                                          <w:szCs w:val="44"/>
                                        </w:rPr>
                                        <w:t>Spring 2022</w:t>
                                      </w:r>
                                    </w:p>
                                    <w:p w14:paraId="15380534" w14:textId="58A4A85B" w:rsidR="004335FB" w:rsidRPr="0001638F" w:rsidRDefault="004335FB" w:rsidP="004335FB">
                                      <w:pPr>
                                        <w:pStyle w:val="Title"/>
                                        <w:contextualSpacing/>
                                        <w:rPr>
                                          <w:rFonts w:ascii="Avenir Next LT Pro" w:hAnsi="Avenir Next LT Pro"/>
                                          <w:color w:val="101914" w:themeColor="accent5" w:themeShade="1A"/>
                                          <w:sz w:val="44"/>
                                          <w:szCs w:val="44"/>
                                        </w:rPr>
                                      </w:pPr>
                                      <w:r w:rsidRPr="0001638F">
                                        <w:rPr>
                                          <w:rFonts w:ascii="Avenir Next LT Pro" w:hAnsi="Avenir Next LT Pro"/>
                                          <w:color w:val="101914" w:themeColor="accent5" w:themeShade="1A"/>
                                          <w:sz w:val="44"/>
                                          <w:szCs w:val="44"/>
                                        </w:rPr>
                                        <w:t>ITEC 4860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64513C3C" id="Text Box 4" o:spid="_x0000_s1027" type="#_x0000_t202" style="position:absolute;margin-left:22.45pt;margin-top:-64.85pt;width:277.85pt;height:6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" filled="f" stroked="f" strokeweight=".5pt">
                          <v:textbox>
                            <w:txbxContent>
                              <w:p w14:paraId="32590B10" w14:textId="5DD6D1B5" w:rsidR="004335FB" w:rsidRPr="0001638F" w:rsidRDefault="004335FB" w:rsidP="004335FB">
                                <w:pPr>
                                  <w:pStyle w:val="Title"/>
                                  <w:contextualSpacing/>
                                  <w:rPr>
                                    <w:rFonts w:ascii="Avenir Next LT Pro" w:hAnsi="Avenir Next LT Pro"/>
                                    <w:color w:val="101914" w:themeColor="accent5" w:themeShade="1A"/>
                                    <w:sz w:val="44"/>
                                    <w:szCs w:val="44"/>
                                  </w:rPr>
                                </w:pPr>
                                <w:r w:rsidRPr="0001638F">
                                  <w:rPr>
                                    <w:rFonts w:ascii="Avenir Next LT Pro" w:hAnsi="Avenir Next LT Pro"/>
                                    <w:color w:val="101914" w:themeColor="accent5" w:themeShade="1A"/>
                                    <w:sz w:val="44"/>
                                    <w:szCs w:val="44"/>
                                  </w:rPr>
                                  <w:t>Spring 2022</w:t>
                                </w:r>
                              </w:p>
                              <w:p w14:paraId="15380534" w14:textId="58A4A85B" w:rsidR="004335FB" w:rsidRPr="0001638F" w:rsidRDefault="004335FB" w:rsidP="004335FB">
                                <w:pPr>
                                  <w:pStyle w:val="Title"/>
                                  <w:contextualSpacing/>
                                  <w:rPr>
                                    <w:rFonts w:ascii="Avenir Next LT Pro" w:hAnsi="Avenir Next LT Pro"/>
                                    <w:color w:val="101914" w:themeColor="accent5" w:themeShade="1A"/>
                                    <w:sz w:val="44"/>
                                    <w:szCs w:val="44"/>
                                  </w:rPr>
                                </w:pPr>
                                <w:r w:rsidRPr="0001638F">
                                  <w:rPr>
                                    <w:rFonts w:ascii="Avenir Next LT Pro" w:hAnsi="Avenir Next LT Pro"/>
                                    <w:color w:val="101914" w:themeColor="accent5" w:themeShade="1A"/>
                                    <w:sz w:val="44"/>
                                    <w:szCs w:val="44"/>
                                  </w:rPr>
                                  <w:t>ITEC 4860</w:t>
                                </w:r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p>
            </w:sdtContent>
          </w:sdt>
        </w:tc>
      </w:tr>
    </w:tbl>
    <w:p w14:paraId="22345C4E" w14:textId="700CE816" w:rsidR="00181ACF" w:rsidRPr="006566D6" w:rsidRDefault="003F1326">
      <w:pPr>
        <w:spacing w:after="20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755F228" wp14:editId="2CD19A84">
            <wp:simplePos x="0" y="0"/>
            <wp:positionH relativeFrom="margin">
              <wp:posOffset>4478633</wp:posOffset>
            </wp:positionH>
            <wp:positionV relativeFrom="paragraph">
              <wp:posOffset>6848830</wp:posOffset>
            </wp:positionV>
            <wp:extent cx="2040340" cy="204034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340" cy="204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5FB">
        <w:rPr>
          <w:noProof/>
        </w:rPr>
        <mc:AlternateContent>
          <mc:Choice Requires="wps">
            <w:drawing>
              <wp:anchor distT="0" distB="0" distL="114300" distR="114300" simplePos="0" relativeHeight="251661311" behindDoc="0" locked="0" layoutInCell="1" allowOverlap="1" wp14:anchorId="3859D7C4" wp14:editId="75BE8932">
                <wp:simplePos x="0" y="0"/>
                <wp:positionH relativeFrom="column">
                  <wp:posOffset>-28660</wp:posOffset>
                </wp:positionH>
                <wp:positionV relativeFrom="paragraph">
                  <wp:posOffset>1054118</wp:posOffset>
                </wp:positionV>
                <wp:extent cx="3910084" cy="5745707"/>
                <wp:effectExtent l="0" t="0" r="14605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084" cy="57457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16996" id="Rectangle 9" o:spid="_x0000_s1026" style="position:absolute;margin-left:-2.25pt;margin-top:83pt;width:307.9pt;height:452.4pt;z-index:2516613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" fillcolor="white [3212]" strokecolor="white [3212]" strokeweight="2pt"/>
            </w:pict>
          </mc:Fallback>
        </mc:AlternateContent>
      </w:r>
      <w:r w:rsidR="00697F23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3AD9319" wp14:editId="29A243AB">
                <wp:simplePos x="0" y="0"/>
                <wp:positionH relativeFrom="page">
                  <wp:align>right</wp:align>
                </wp:positionH>
                <wp:positionV relativeFrom="page">
                  <wp:posOffset>6667876</wp:posOffset>
                </wp:positionV>
                <wp:extent cx="7781453" cy="3426737"/>
                <wp:effectExtent l="0" t="0" r="10160" b="2159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1453" cy="342673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5000"/>
                          </a:schemeClr>
                        </a:solidFill>
                        <a:ln>
                          <a:solidFill>
                            <a:schemeClr val="accent5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8A912" id="Rectangle 2" o:spid="_x0000_s1026" alt="colored rectangle" style="position:absolute;margin-left:561.5pt;margin-top:525.05pt;width:612.7pt;height:269.8pt;z-index:-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" fillcolor="#263e30 [808]" strokecolor="#263e30 [808]" strokeweight="2pt">
                <w10:wrap anchorx="page" anchory="page"/>
              </v:rect>
            </w:pict>
          </mc:Fallback>
        </mc:AlternateContent>
      </w:r>
      <w:r w:rsidR="00D077E9">
        <w:br w:type="page"/>
      </w:r>
    </w:p>
    <w:sdt>
      <w:sdtPr>
        <w:id w:val="670067344"/>
        <w:docPartObj>
          <w:docPartGallery w:val="Table of Contents"/>
          <w:docPartUnique/>
        </w:docPartObj>
      </w:sdtPr>
      <w:sdtEndPr>
        <w:rPr>
          <w:rFonts w:ascii="Avenir Next LT Pro" w:eastAsiaTheme="minorEastAsia" w:hAnsi="Avenir Next LT Pro" w:cstheme="minorBidi"/>
          <w:b/>
          <w:noProof/>
          <w:color w:val="273F31" w:themeColor="accent5" w:themeShade="40"/>
        </w:rPr>
      </w:sdtEndPr>
      <w:sdtContent>
        <w:p w14:paraId="4DC5D641" w14:textId="6D7F6D3E" w:rsidR="00181ACF" w:rsidRPr="005C4443" w:rsidRDefault="00181ACF">
          <w:pPr>
            <w:pStyle w:val="TOCHeading"/>
            <w:rPr>
              <w:rFonts w:ascii="Avenir Next LT Pro" w:hAnsi="Avenir Next LT Pro"/>
              <w:b/>
              <w:bCs/>
              <w:color w:val="101914" w:themeColor="accent5" w:themeShade="1A"/>
              <w:sz w:val="40"/>
              <w:szCs w:val="40"/>
            </w:rPr>
          </w:pPr>
          <w:r w:rsidRPr="002854CC">
            <w:rPr>
              <w:rFonts w:ascii="Avenir Next LT Pro" w:hAnsi="Avenir Next LT Pro"/>
              <w:b/>
              <w:bCs/>
              <w:color w:val="101914" w:themeColor="accent5" w:themeShade="1A"/>
              <w:sz w:val="44"/>
              <w:szCs w:val="44"/>
            </w:rPr>
            <w:t>Table of Contents</w:t>
          </w:r>
        </w:p>
        <w:p w14:paraId="4C8ED20B" w14:textId="77777777" w:rsidR="00181ACF" w:rsidRPr="005C4443" w:rsidRDefault="00181ACF" w:rsidP="00181ACF">
          <w:pPr>
            <w:rPr>
              <w:rFonts w:ascii="Avenir Next LT Pro" w:hAnsi="Avenir Next LT Pro"/>
            </w:rPr>
          </w:pPr>
        </w:p>
        <w:p w14:paraId="4AECB41F" w14:textId="62A205C7" w:rsidR="00FC2384" w:rsidRPr="00FC2384" w:rsidRDefault="00181ACF" w:rsidP="00FC2384">
          <w:pPr>
            <w:pStyle w:val="TOC1"/>
            <w:rPr>
              <w:color w:val="101914" w:themeColor="accent5" w:themeShade="1A"/>
            </w:rPr>
          </w:pPr>
          <w:r w:rsidRPr="00FC2384">
            <w:rPr>
              <w:color w:val="101914" w:themeColor="accent5" w:themeShade="1A"/>
            </w:rPr>
            <w:fldChar w:fldCharType="begin"/>
          </w:r>
          <w:r w:rsidRPr="00FC2384">
            <w:rPr>
              <w:color w:val="101914" w:themeColor="accent5" w:themeShade="1A"/>
            </w:rPr>
            <w:instrText xml:space="preserve"> TOC \o "1-3" \h \z \u </w:instrText>
          </w:r>
          <w:r w:rsidRPr="00FC2384">
            <w:rPr>
              <w:color w:val="101914" w:themeColor="accent5" w:themeShade="1A"/>
            </w:rPr>
            <w:fldChar w:fldCharType="separate"/>
          </w:r>
          <w:hyperlink w:anchor="_Toc102316346" w:history="1">
            <w:r w:rsidR="00FC2384" w:rsidRPr="00FC2384">
              <w:rPr>
                <w:rStyle w:val="Hyperlink"/>
                <w:color w:val="101914" w:themeColor="accent5" w:themeShade="1A"/>
              </w:rPr>
              <w:t>Website Banner &amp; Logo</w:t>
            </w:r>
            <w:r w:rsidR="00FC2384" w:rsidRPr="00FC2384">
              <w:rPr>
                <w:webHidden/>
                <w:color w:val="101914" w:themeColor="accent5" w:themeShade="1A"/>
              </w:rPr>
              <w:tab/>
            </w:r>
            <w:r w:rsidR="00FC2384" w:rsidRPr="00FC2384">
              <w:rPr>
                <w:webHidden/>
                <w:color w:val="101914" w:themeColor="accent5" w:themeShade="1A"/>
              </w:rPr>
              <w:fldChar w:fldCharType="begin"/>
            </w:r>
            <w:r w:rsidR="00FC2384" w:rsidRPr="00FC2384">
              <w:rPr>
                <w:webHidden/>
                <w:color w:val="101914" w:themeColor="accent5" w:themeShade="1A"/>
              </w:rPr>
              <w:instrText xml:space="preserve"> PAGEREF _Toc102316346 \h </w:instrText>
            </w:r>
            <w:r w:rsidR="00FC2384" w:rsidRPr="00FC2384">
              <w:rPr>
                <w:webHidden/>
                <w:color w:val="101914" w:themeColor="accent5" w:themeShade="1A"/>
              </w:rPr>
            </w:r>
            <w:r w:rsidR="00FC2384" w:rsidRPr="00FC2384">
              <w:rPr>
                <w:webHidden/>
                <w:color w:val="101914" w:themeColor="accent5" w:themeShade="1A"/>
              </w:rPr>
              <w:fldChar w:fldCharType="separate"/>
            </w:r>
            <w:r w:rsidR="00FC2384" w:rsidRPr="00FC2384">
              <w:rPr>
                <w:webHidden/>
                <w:color w:val="101914" w:themeColor="accent5" w:themeShade="1A"/>
              </w:rPr>
              <w:t>5</w:t>
            </w:r>
            <w:r w:rsidR="00FC2384" w:rsidRPr="00FC2384">
              <w:rPr>
                <w:webHidden/>
                <w:color w:val="101914" w:themeColor="accent5" w:themeShade="1A"/>
              </w:rPr>
              <w:fldChar w:fldCharType="end"/>
            </w:r>
          </w:hyperlink>
        </w:p>
        <w:p w14:paraId="75C6E412" w14:textId="079C11E9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47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Banner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_Toc102316347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5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6A288C6F" w14:textId="42C65735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48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Logo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_Toc102316348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5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30A06EF1" w14:textId="50F1A0B7" w:rsidR="00FC2384" w:rsidRPr="00FC2384" w:rsidRDefault="00FC2384" w:rsidP="00FC2384">
          <w:pPr>
            <w:pStyle w:val="TOC1"/>
            <w:rPr>
              <w:color w:val="101914" w:themeColor="accent5" w:themeShade="1A"/>
              <w:sz w:val="30"/>
              <w:szCs w:val="30"/>
            </w:rPr>
          </w:pPr>
          <w:hyperlink w:anchor="_Toc102316349" w:history="1">
            <w:r w:rsidRPr="00FC2384">
              <w:rPr>
                <w:rStyle w:val="Hyperlink"/>
                <w:color w:val="101914" w:themeColor="accent5" w:themeShade="1A"/>
                <w:sz w:val="30"/>
                <w:szCs w:val="30"/>
              </w:rPr>
              <w:t>Group Members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ab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instrText xml:space="preserve"> PAGEREF _Toc102316349 \h </w:instrTex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>6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end"/>
            </w:r>
          </w:hyperlink>
        </w:p>
        <w:p w14:paraId="15CCED9E" w14:textId="708A1373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0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Ruby Hernandez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_Toc102316350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6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71C4869C" w14:textId="0C2780CC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1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Ryan Gambrell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_Toc102316351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6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1B6D0210" w14:textId="0BF97125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2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John Brandt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_Toc102316352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7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3FF4EF29" w14:textId="11C8FC18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3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Nicholas Porter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_Toc102316353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7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3287DF72" w14:textId="2EE45339" w:rsidR="00FC2384" w:rsidRPr="00FC2384" w:rsidRDefault="00FC2384" w:rsidP="00FC2384">
          <w:pPr>
            <w:pStyle w:val="TOC1"/>
            <w:rPr>
              <w:color w:val="101914" w:themeColor="accent5" w:themeShade="1A"/>
              <w:sz w:val="30"/>
              <w:szCs w:val="30"/>
            </w:rPr>
          </w:pPr>
          <w:hyperlink w:anchor="_Toc102316354" w:history="1">
            <w:r w:rsidRPr="00FC2384">
              <w:rPr>
                <w:rStyle w:val="Hyperlink"/>
                <w:color w:val="101914" w:themeColor="accent5" w:themeShade="1A"/>
                <w:sz w:val="30"/>
                <w:szCs w:val="30"/>
              </w:rPr>
              <w:t>About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ab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instrText xml:space="preserve"> PAGEREF _Toc102316354 \h </w:instrTex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>8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end"/>
            </w:r>
          </w:hyperlink>
        </w:p>
        <w:p w14:paraId="2193F34E" w14:textId="2667C394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5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Summary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_Toc102316355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8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43E9B77A" w14:textId="2141CC9E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6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Deployment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_Toc102316356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8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78308960" w14:textId="4DCAC4B8" w:rsidR="00FC2384" w:rsidRPr="00FC2384" w:rsidRDefault="00FC2384" w:rsidP="00FC2384">
          <w:pPr>
            <w:pStyle w:val="TOC1"/>
            <w:rPr>
              <w:color w:val="101914" w:themeColor="accent5" w:themeShade="1A"/>
              <w:sz w:val="30"/>
              <w:szCs w:val="30"/>
            </w:rPr>
          </w:pPr>
          <w:hyperlink w:anchor="_Toc102316357" w:history="1">
            <w:r w:rsidRPr="00FC2384">
              <w:rPr>
                <w:rStyle w:val="Hyperlink"/>
                <w:color w:val="101914" w:themeColor="accent5" w:themeShade="1A"/>
                <w:sz w:val="30"/>
                <w:szCs w:val="30"/>
              </w:rPr>
              <w:t>Completed User Stories (Features Implemented)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ab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instrText xml:space="preserve"> PAGEREF _Toc102316357 \h </w:instrTex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>9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end"/>
            </w:r>
          </w:hyperlink>
        </w:p>
        <w:p w14:paraId="791321B5" w14:textId="2BEA7AE6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58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  <w:u w:val="none"/>
              </w:rPr>
              <w:t>US001 – US031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_Toc102316358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9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  <w:r w:rsidRPr="00FC2384">
            <w:rPr>
              <w:rStyle w:val="Hyperlink"/>
              <w:color w:val="273F31" w:themeColor="accent5" w:themeShade="40"/>
              <w:sz w:val="30"/>
              <w:szCs w:val="30"/>
              <w:u w:val="none"/>
            </w:rPr>
            <w:t>-12</w:t>
          </w:r>
        </w:p>
        <w:p w14:paraId="2D49AE80" w14:textId="52763DBC" w:rsidR="00FC2384" w:rsidRPr="00FC2384" w:rsidRDefault="00FC2384" w:rsidP="00FC2384">
          <w:pPr>
            <w:pStyle w:val="TOC1"/>
            <w:rPr>
              <w:color w:val="101914" w:themeColor="accent5" w:themeShade="1A"/>
              <w:sz w:val="30"/>
              <w:szCs w:val="30"/>
            </w:rPr>
          </w:pPr>
          <w:hyperlink w:anchor="_Toc102316389" w:history="1">
            <w:r w:rsidRPr="00FC2384">
              <w:rPr>
                <w:rStyle w:val="Hyperlink"/>
                <w:color w:val="101914" w:themeColor="accent5" w:themeShade="1A"/>
                <w:sz w:val="30"/>
                <w:szCs w:val="30"/>
              </w:rPr>
              <w:t>Potential Features To Be Implemented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ab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instrText xml:space="preserve"> PAGEREF _Toc102316389 \h </w:instrTex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>13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end"/>
            </w:r>
          </w:hyperlink>
        </w:p>
        <w:p w14:paraId="7EB82D7A" w14:textId="766A512F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90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Forum Post Comments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_Toc102316390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13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7AB59E5F" w14:textId="264B659D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91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User-To-User Chat Messenger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_Toc102316391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13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2489A8DC" w14:textId="3142A42F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92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Resume/CV Document Previews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_Toc102316392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13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501FCD9F" w14:textId="412F4450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93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Enhanced Search Bar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_Toc102316393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13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6F203476" w14:textId="6CA7663E" w:rsidR="00FC2384" w:rsidRPr="00FC2384" w:rsidRDefault="00FC2384" w:rsidP="00FC2384">
          <w:pPr>
            <w:pStyle w:val="TOC1"/>
            <w:rPr>
              <w:color w:val="101914" w:themeColor="accent5" w:themeShade="1A"/>
              <w:sz w:val="30"/>
              <w:szCs w:val="30"/>
            </w:rPr>
          </w:pPr>
          <w:hyperlink w:anchor="_Toc102316394" w:history="1">
            <w:r w:rsidRPr="00FC2384">
              <w:rPr>
                <w:rStyle w:val="Hyperlink"/>
                <w:color w:val="101914" w:themeColor="accent5" w:themeShade="1A"/>
                <w:sz w:val="30"/>
                <w:szCs w:val="30"/>
              </w:rPr>
              <w:t>Installation and User Documentation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ab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instrText xml:space="preserve"> PAGEREF _Toc102316394 \h </w:instrTex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t>14</w:t>
            </w:r>
            <w:r w:rsidRPr="00FC2384">
              <w:rPr>
                <w:webHidden/>
                <w:color w:val="101914" w:themeColor="accent5" w:themeShade="1A"/>
                <w:sz w:val="30"/>
                <w:szCs w:val="30"/>
              </w:rPr>
              <w:fldChar w:fldCharType="end"/>
            </w:r>
          </w:hyperlink>
        </w:p>
        <w:p w14:paraId="41897BB1" w14:textId="321D31FB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95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GitHub Repository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_Toc102316395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14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525B13A2" w14:textId="61B5AF69" w:rsidR="00FC2384" w:rsidRPr="00FC2384" w:rsidRDefault="00FC2384" w:rsidP="00FC2384">
          <w:pPr>
            <w:pStyle w:val="TOC2"/>
            <w:rPr>
              <w:color w:val="273F31" w:themeColor="accent5" w:themeShade="40"/>
              <w:sz w:val="30"/>
              <w:szCs w:val="30"/>
            </w:rPr>
          </w:pPr>
          <w:hyperlink w:anchor="_Toc102316396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  <w:lang w:val="es-ES"/>
              </w:rPr>
              <w:t>JIRA Board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_Toc102316396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14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0B0D21FE" w14:textId="0CAD81EC" w:rsidR="00FC2384" w:rsidRPr="00FC2384" w:rsidRDefault="00FC2384" w:rsidP="00FC2384">
          <w:pPr>
            <w:pStyle w:val="TOC2"/>
            <w:rPr>
              <w:color w:val="auto"/>
              <w:sz w:val="30"/>
              <w:szCs w:val="30"/>
            </w:rPr>
          </w:pPr>
          <w:hyperlink w:anchor="_Toc102316397" w:history="1">
            <w:r w:rsidRPr="00FC2384">
              <w:rPr>
                <w:rStyle w:val="Hyperlink"/>
                <w:color w:val="273F31" w:themeColor="accent5" w:themeShade="40"/>
                <w:sz w:val="30"/>
                <w:szCs w:val="30"/>
              </w:rPr>
              <w:t>Firebase Account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ab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begin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instrText xml:space="preserve"> PAGEREF _Toc102316397 \h </w:instrTex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separate"/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t>14</w:t>
            </w:r>
            <w:r w:rsidRPr="00FC2384">
              <w:rPr>
                <w:webHidden/>
                <w:color w:val="273F31" w:themeColor="accent5" w:themeShade="40"/>
                <w:sz w:val="30"/>
                <w:szCs w:val="30"/>
              </w:rPr>
              <w:fldChar w:fldCharType="end"/>
            </w:r>
          </w:hyperlink>
        </w:p>
        <w:p w14:paraId="33F55036" w14:textId="57554C8B" w:rsidR="00181ACF" w:rsidRPr="00FC2384" w:rsidRDefault="00181ACF" w:rsidP="00FC2384">
          <w:pPr>
            <w:pStyle w:val="TOC2"/>
            <w:ind w:left="0"/>
            <w:rPr>
              <w:color w:val="273F31" w:themeColor="accent5" w:themeShade="40"/>
              <w:sz w:val="22"/>
            </w:rPr>
          </w:pPr>
          <w:r w:rsidRPr="00FC2384">
            <w:rPr>
              <w:color w:val="273F31" w:themeColor="accent5" w:themeShade="40"/>
            </w:rPr>
            <w:fldChar w:fldCharType="end"/>
          </w:r>
        </w:p>
      </w:sdtContent>
    </w:sdt>
    <w:p w14:paraId="55587F79" w14:textId="1D03C199" w:rsidR="00D077E9" w:rsidRPr="009908B5" w:rsidRDefault="00E25D46" w:rsidP="00D077E9">
      <w:pPr>
        <w:pStyle w:val="Heading1"/>
        <w:rPr>
          <w:rFonts w:ascii="Avenir Next LT Pro" w:hAnsi="Avenir Next LT Pro"/>
          <w:color w:val="101914" w:themeColor="accent5" w:themeShade="1A"/>
        </w:rPr>
      </w:pPr>
      <w:bookmarkStart w:id="0" w:name="_Toc102316346"/>
      <w:r w:rsidRPr="009908B5">
        <w:rPr>
          <w:rFonts w:ascii="Avenir Next LT Pro" w:hAnsi="Avenir Next LT Pro"/>
          <w:color w:val="101914" w:themeColor="accent5" w:themeShade="1A"/>
        </w:rPr>
        <w:lastRenderedPageBreak/>
        <w:t xml:space="preserve">Website </w:t>
      </w:r>
      <w:r w:rsidR="00426962" w:rsidRPr="009908B5">
        <w:rPr>
          <w:rFonts w:ascii="Avenir Next LT Pro" w:hAnsi="Avenir Next LT Pro"/>
          <w:color w:val="101914" w:themeColor="accent5" w:themeShade="1A"/>
        </w:rPr>
        <w:t xml:space="preserve">Banner </w:t>
      </w:r>
      <w:r w:rsidRPr="009908B5">
        <w:rPr>
          <w:rFonts w:ascii="Avenir Next LT Pro" w:hAnsi="Avenir Next LT Pro"/>
          <w:color w:val="101914" w:themeColor="accent5" w:themeShade="1A"/>
        </w:rPr>
        <w:t>&amp;</w:t>
      </w:r>
      <w:r w:rsidR="00426962" w:rsidRPr="009908B5">
        <w:rPr>
          <w:rFonts w:ascii="Avenir Next LT Pro" w:hAnsi="Avenir Next LT Pro"/>
          <w:color w:val="101914" w:themeColor="accent5" w:themeShade="1A"/>
        </w:rPr>
        <w:t xml:space="preserve"> </w:t>
      </w:r>
      <w:r w:rsidR="000A35A5" w:rsidRPr="009908B5">
        <w:rPr>
          <w:rFonts w:ascii="Avenir Next LT Pro" w:hAnsi="Avenir Next LT Pro"/>
          <w:color w:val="101914" w:themeColor="accent5" w:themeShade="1A"/>
        </w:rPr>
        <w:t>Logo</w:t>
      </w:r>
      <w:bookmarkEnd w:id="0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19"/>
      </w:tblGrid>
      <w:tr w:rsidR="00D077E9" w14:paraId="0C6F5615" w14:textId="77777777" w:rsidTr="00DF027C">
        <w:trPr>
          <w:trHeight w:val="3546"/>
        </w:trPr>
        <w:tc>
          <w:tcPr>
            <w:tcW w:w="9999" w:type="dxa"/>
          </w:tcPr>
          <w:bookmarkStart w:id="1" w:name="_Toc102316347" w:displacedByCustomXml="next"/>
          <w:sdt>
            <w:sdtPr>
              <w:rPr>
                <w:rFonts w:ascii="Avenir Next LT Pro" w:hAnsi="Avenir Next LT Pro"/>
              </w:rPr>
              <w:id w:val="1660650702"/>
              <w:placeholder>
                <w:docPart w:val="1DA8AA8F3617424C884BE1CE91F3D202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2ABBF4EA" w14:textId="570BF550" w:rsidR="00DF027C" w:rsidRPr="009908B5" w:rsidRDefault="00426962" w:rsidP="000A35A5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 w:rsidRPr="009908B5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Banner</w:t>
                </w:r>
              </w:p>
            </w:sdtContent>
          </w:sdt>
          <w:bookmarkEnd w:id="1" w:displacedByCustomXml="prev"/>
          <w:p w14:paraId="7F4EC883" w14:textId="1C3C2D17" w:rsidR="00DF027C" w:rsidRPr="000A35A5" w:rsidRDefault="000A35A5" w:rsidP="00DF027C">
            <w:pPr>
              <w:pStyle w:val="Content"/>
              <w:rPr>
                <w:rFonts w:ascii="Avenir Next LT Pro" w:hAnsi="Avenir Next LT Pro"/>
              </w:rPr>
            </w:pPr>
            <w:r>
              <w:rPr>
                <w:rFonts w:ascii="Avenir Next LT Pro" w:hAnsi="Avenir Next LT Pro"/>
                <w:noProof/>
              </w:rPr>
              <w:drawing>
                <wp:inline distT="0" distB="0" distL="0" distR="0" wp14:anchorId="4B9A8A38" wp14:editId="510ABE61">
                  <wp:extent cx="6489510" cy="259554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8237" cy="2603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8CBE4" w14:textId="32CDDF64" w:rsidR="009F0FA7" w:rsidRDefault="009F0FA7" w:rsidP="000A35A5">
      <w:pPr>
        <w:spacing w:after="200"/>
      </w:pP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0A35A5" w14:paraId="71F0E376" w14:textId="77777777" w:rsidTr="0017691F">
        <w:trPr>
          <w:trHeight w:val="3546"/>
        </w:trPr>
        <w:tc>
          <w:tcPr>
            <w:tcW w:w="9999" w:type="dxa"/>
          </w:tcPr>
          <w:bookmarkStart w:id="2" w:name="_Toc102316348" w:displacedByCustomXml="next"/>
          <w:sdt>
            <w:sdtPr>
              <w:rPr>
                <w:rFonts w:ascii="Avenir Next LT Pro" w:hAnsi="Avenir Next LT Pro"/>
              </w:rPr>
              <w:id w:val="-1898808091"/>
              <w:placeholder>
                <w:docPart w:val="1C819CC7F98A401DAA9179BF3E52D905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  <w:sz w:val="14"/>
                <w:szCs w:val="10"/>
              </w:rPr>
            </w:sdtEndPr>
            <w:sdtContent>
              <w:p w14:paraId="58AA8D10" w14:textId="5D20A8CD" w:rsidR="000A35A5" w:rsidRPr="009908B5" w:rsidRDefault="00426962" w:rsidP="000A35A5">
                <w:pPr>
                  <w:pStyle w:val="Heading2"/>
                  <w:spacing w:after="36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 w:rsidRPr="009908B5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Logo</w:t>
                </w:r>
              </w:p>
            </w:sdtContent>
          </w:sdt>
          <w:bookmarkEnd w:id="2" w:displacedByCustomXml="prev"/>
          <w:p w14:paraId="21F292A7" w14:textId="77777777" w:rsidR="000A35A5" w:rsidRPr="000A35A5" w:rsidRDefault="000A35A5" w:rsidP="0017691F">
            <w:pPr>
              <w:pStyle w:val="Content"/>
              <w:rPr>
                <w:rFonts w:ascii="Avenir Next LT Pro" w:hAnsi="Avenir Next LT Pro"/>
              </w:rPr>
            </w:pPr>
            <w:r>
              <w:rPr>
                <w:rFonts w:ascii="Avenir Next LT Pro" w:hAnsi="Avenir Next LT Pro"/>
                <w:noProof/>
              </w:rPr>
              <w:drawing>
                <wp:inline distT="0" distB="0" distL="0" distR="0" wp14:anchorId="41531B0E" wp14:editId="24365F1D">
                  <wp:extent cx="2470245" cy="2470245"/>
                  <wp:effectExtent l="0" t="0" r="635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52" cy="247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554CA2" w14:textId="77777777" w:rsidR="000A35A5" w:rsidRDefault="000A35A5" w:rsidP="000A35A5">
      <w:pPr>
        <w:spacing w:after="200"/>
      </w:pPr>
    </w:p>
    <w:p w14:paraId="7C9FF7D8" w14:textId="74CBCC23" w:rsidR="00364155" w:rsidRDefault="00163293" w:rsidP="000A35A5">
      <w:pPr>
        <w:pStyle w:val="Heading1"/>
        <w:rPr>
          <w:rFonts w:ascii="Avenir Next LT Pro" w:hAnsi="Avenir Next LT Pro"/>
          <w:color w:val="101914" w:themeColor="accent5" w:themeShade="1A"/>
        </w:rPr>
      </w:pPr>
      <w:bookmarkStart w:id="3" w:name="_Toc102316349"/>
      <w:r>
        <w:rPr>
          <w:rFonts w:ascii="Avenir Next LT Pro" w:hAnsi="Avenir Next LT Pro"/>
          <w:color w:val="101914" w:themeColor="accent5" w:themeShade="1A"/>
        </w:rPr>
        <w:lastRenderedPageBreak/>
        <w:t>Group</w:t>
      </w:r>
      <w:r w:rsidR="00A8343E" w:rsidRPr="00A8343E">
        <w:rPr>
          <w:rFonts w:ascii="Avenir Next LT Pro" w:hAnsi="Avenir Next LT Pro"/>
          <w:color w:val="101914" w:themeColor="accent5" w:themeShade="1A"/>
        </w:rPr>
        <w:t xml:space="preserve"> Members</w:t>
      </w:r>
      <w:bookmarkEnd w:id="3"/>
    </w:p>
    <w:bookmarkStart w:id="4" w:name="_Toc102316350" w:displacedByCustomXml="next"/>
    <w:sdt>
      <w:sdtPr>
        <w:rPr>
          <w:rFonts w:ascii="Avenir Next LT Pro" w:hAnsi="Avenir Next LT Pro"/>
        </w:rPr>
        <w:id w:val="2145690774"/>
        <w:placeholder>
          <w:docPart w:val="26D56C3F8E544781A36C4911FF9B5B45"/>
        </w:placeholder>
        <w15:dataBinding w:prefixMappings="xmlns:ns0='http://schemas.microsoft.com/temp/samples' " w:xpath="/ns0:employees[1]/ns0:employee[1]/ns0:CompanyName[1]" w:storeItemID="{00000000-0000-0000-0000-000000000000}"/>
        <w15:appearance w15:val="hidden"/>
      </w:sdtPr>
      <w:sdtEndPr>
        <w:rPr>
          <w:b/>
          <w:bCs/>
          <w:color w:val="273F31" w:themeColor="accent5" w:themeShade="40"/>
        </w:rPr>
      </w:sdtEndPr>
      <w:sdtContent>
        <w:p w14:paraId="42A97280" w14:textId="77777777" w:rsidR="00364155" w:rsidRPr="00A8343E" w:rsidRDefault="00364155" w:rsidP="00364155">
          <w:pPr>
            <w:pStyle w:val="Heading2"/>
            <w:rPr>
              <w:rFonts w:ascii="Avenir Next LT Pro" w:hAnsi="Avenir Next LT Pro"/>
              <w:b/>
              <w:bCs/>
              <w:color w:val="273F31" w:themeColor="accent5" w:themeShade="40"/>
            </w:rPr>
          </w:pPr>
          <w:r w:rsidRPr="00A8343E">
            <w:rPr>
              <w:rFonts w:ascii="Avenir Next LT Pro" w:hAnsi="Avenir Next LT Pro"/>
              <w:b/>
              <w:bCs/>
              <w:color w:val="273F31" w:themeColor="accent5" w:themeShade="40"/>
            </w:rPr>
            <w:t>Ruby Hernandez</w:t>
          </w:r>
        </w:p>
      </w:sdtContent>
    </w:sdt>
    <w:bookmarkEnd w:id="4" w:displacedByCustomXml="prev"/>
    <w:p w14:paraId="799A5FE7" w14:textId="77777777" w:rsidR="00364155" w:rsidRDefault="00364155" w:rsidP="00364155">
      <w:pPr>
        <w:pStyle w:val="Content"/>
        <w:rPr>
          <w:rFonts w:ascii="Avenir Next LT Pro" w:hAnsi="Avenir Next LT Pro"/>
        </w:rPr>
      </w:pPr>
      <w:r>
        <w:rPr>
          <w:rFonts w:ascii="Avenir Next LT Pro" w:hAnsi="Avenir Next LT Pro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B3DB3F4" wp14:editId="192D6891">
                <wp:simplePos x="0" y="0"/>
                <wp:positionH relativeFrom="column">
                  <wp:posOffset>2931128</wp:posOffset>
                </wp:positionH>
                <wp:positionV relativeFrom="paragraph">
                  <wp:posOffset>434480</wp:posOffset>
                </wp:positionV>
                <wp:extent cx="3440430" cy="1084881"/>
                <wp:effectExtent l="0" t="0" r="26670" b="2032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30" cy="1084881"/>
                          <a:chOff x="0" y="0"/>
                          <a:chExt cx="3440430" cy="1084881"/>
                        </a:xfrm>
                      </wpg:grpSpPr>
                      <wps:wsp>
                        <wps:cNvPr id="41" name="Rectangle 41"/>
                        <wps:cNvSpPr/>
                        <wps:spPr>
                          <a:xfrm>
                            <a:off x="0" y="0"/>
                            <a:ext cx="3440430" cy="108488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5000"/>
                            </a:schemeClr>
                          </a:solidFill>
                          <a:ln>
                            <a:solidFill>
                              <a:schemeClr val="accent5">
                                <a:lumMod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989" y="224725"/>
                            <a:ext cx="3262394" cy="68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54073" w14:textId="77777777" w:rsidR="00364155" w:rsidRPr="00364155" w:rsidRDefault="00364155" w:rsidP="00364155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</w:pPr>
                              <w:r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 xml:space="preserve">Contact </w:t>
                              </w:r>
                              <w: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>Email</w:t>
                              </w:r>
                            </w:p>
                            <w:p w14:paraId="48F66547" w14:textId="77777777" w:rsidR="00364155" w:rsidRPr="00364155" w:rsidRDefault="00364155" w:rsidP="00364155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</w:pPr>
                              <w:r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hernandezruby2000@gmail.com</w:t>
                              </w:r>
                            </w:p>
                            <w:p w14:paraId="2F98250B" w14:textId="77777777" w:rsidR="00364155" w:rsidRPr="00364155" w:rsidRDefault="00364155" w:rsidP="00364155">
                              <w:pPr>
                                <w:rPr>
                                  <w:color w:val="FFFFFF" w:themeColor="background1"/>
                                  <w:sz w:val="32"/>
                                  <w:szCs w:val="24"/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3DB3F4" id="Group 40" o:spid="_x0000_s1028" style="position:absolute;margin-left:230.8pt;margin-top:34.2pt;width:270.9pt;height:85.4pt;z-index:251676672" coordsize="34404,10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">
                <v:rect id="Rectangle 41" o:spid="_x0000_s1029" style="position:absolute;width:34404;height:10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" fillcolor="#263e30 [808]" strokecolor="#263e30 [808]" strokeweight="2pt"/>
                <v:shape id="Text Box 2" o:spid="_x0000_s1030" type="#_x0000_t202" style="position:absolute;left:929;top:2247;width:32624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14:paraId="4F354073" w14:textId="77777777" w:rsidR="00364155" w:rsidRPr="00364155" w:rsidRDefault="00364155" w:rsidP="00364155">
                        <w:pP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</w:pPr>
                        <w:r w:rsidRPr="00364155"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 xml:space="preserve">Contact </w:t>
                        </w:r>
                        <w: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>Email</w:t>
                        </w:r>
                      </w:p>
                      <w:p w14:paraId="48F66547" w14:textId="77777777" w:rsidR="00364155" w:rsidRPr="00364155" w:rsidRDefault="00364155" w:rsidP="00364155">
                        <w:pPr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</w:pPr>
                        <w:r w:rsidRPr="00364155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hernandezruby2000@gmail.com</w:t>
                        </w:r>
                      </w:p>
                      <w:p w14:paraId="2F98250B" w14:textId="77777777" w:rsidR="00364155" w:rsidRPr="00364155" w:rsidRDefault="00364155" w:rsidP="00364155">
                        <w:pPr>
                          <w:rPr>
                            <w:color w:val="FFFFFF" w:themeColor="background1"/>
                            <w:sz w:val="32"/>
                            <w:szCs w:val="24"/>
                            <w:lang w:val="fr-FR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venir Next LT Pro" w:hAnsi="Avenir Next LT Pro"/>
          <w:noProof/>
        </w:rPr>
        <w:drawing>
          <wp:inline distT="0" distB="0" distL="0" distR="0" wp14:anchorId="7E113CBE" wp14:editId="43988F84">
            <wp:extent cx="3095474" cy="2348871"/>
            <wp:effectExtent l="68262" t="84138" r="135573" b="135572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1" t="15900" r="32552" b="19987"/>
                    <a:stretch/>
                  </pic:blipFill>
                  <pic:spPr bwMode="auto">
                    <a:xfrm rot="16200000">
                      <a:off x="0" y="0"/>
                      <a:ext cx="3122080" cy="236906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C1D9CB">
                          <a:lumMod val="25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E2518" w14:textId="77777777" w:rsidR="00364155" w:rsidRDefault="00364155" w:rsidP="00364155">
      <w:pPr>
        <w:pStyle w:val="Content"/>
        <w:rPr>
          <w:rFonts w:ascii="Avenir Next LT Pro" w:hAnsi="Avenir Next LT Pro"/>
        </w:rPr>
      </w:pPr>
    </w:p>
    <w:bookmarkStart w:id="5" w:name="_Toc102316351" w:displacedByCustomXml="next"/>
    <w:sdt>
      <w:sdtPr>
        <w:rPr>
          <w:rFonts w:ascii="Avenir Next LT Pro" w:hAnsi="Avenir Next LT Pro"/>
        </w:rPr>
        <w:id w:val="1716843437"/>
        <w:placeholder>
          <w:docPart w:val="76446B92B2864AAA998BC18BF8E7BE50"/>
        </w:placeholder>
        <w15:dataBinding w:prefixMappings="xmlns:ns0='http://schemas.microsoft.com/temp/samples' " w:xpath="/ns0:employees[1]/ns0:employee[1]/ns0:CompanyName[1]" w:storeItemID="{00000000-0000-0000-0000-000000000000}"/>
        <w15:appearance w15:val="hidden"/>
      </w:sdtPr>
      <w:sdtEndPr>
        <w:rPr>
          <w:b/>
          <w:bCs/>
          <w:color w:val="273F31" w:themeColor="accent5" w:themeShade="40"/>
        </w:rPr>
      </w:sdtEndPr>
      <w:sdtContent>
        <w:p w14:paraId="6532CF0D" w14:textId="0EE31CD7" w:rsidR="009853FD" w:rsidRPr="00A8343E" w:rsidRDefault="009853FD" w:rsidP="009853FD">
          <w:pPr>
            <w:pStyle w:val="Heading2"/>
            <w:rPr>
              <w:rFonts w:ascii="Avenir Next LT Pro" w:hAnsi="Avenir Next LT Pro"/>
              <w:b/>
              <w:bCs/>
              <w:color w:val="273F31" w:themeColor="accent5" w:themeShade="40"/>
            </w:rPr>
          </w:pPr>
          <w:r w:rsidRPr="00A8343E">
            <w:rPr>
              <w:rFonts w:ascii="Avenir Next LT Pro" w:hAnsi="Avenir Next LT Pro"/>
              <w:b/>
              <w:bCs/>
              <w:color w:val="273F31" w:themeColor="accent5" w:themeShade="40"/>
            </w:rPr>
            <w:t>R</w:t>
          </w:r>
          <w:r>
            <w:rPr>
              <w:rFonts w:ascii="Avenir Next LT Pro" w:hAnsi="Avenir Next LT Pro"/>
              <w:b/>
              <w:bCs/>
              <w:color w:val="273F31" w:themeColor="accent5" w:themeShade="40"/>
            </w:rPr>
            <w:t>yan Gambrell</w:t>
          </w:r>
        </w:p>
      </w:sdtContent>
    </w:sdt>
    <w:bookmarkEnd w:id="5" w:displacedByCustomXml="prev"/>
    <w:p w14:paraId="7DAB313A" w14:textId="7F4EBC01" w:rsidR="00364155" w:rsidRPr="009853FD" w:rsidRDefault="009853FD" w:rsidP="009853FD">
      <w:pPr>
        <w:pStyle w:val="Content"/>
        <w:rPr>
          <w:rFonts w:ascii="Avenir Next LT Pro" w:hAnsi="Avenir Next LT Pro"/>
        </w:rPr>
      </w:pPr>
      <w:r>
        <w:rPr>
          <w:rFonts w:ascii="Avenir Next LT Pro" w:hAnsi="Avenir Next LT Pro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D9E452A" wp14:editId="0BD018A7">
                <wp:simplePos x="0" y="0"/>
                <wp:positionH relativeFrom="column">
                  <wp:posOffset>2931128</wp:posOffset>
                </wp:positionH>
                <wp:positionV relativeFrom="paragraph">
                  <wp:posOffset>434480</wp:posOffset>
                </wp:positionV>
                <wp:extent cx="3440430" cy="1084881"/>
                <wp:effectExtent l="0" t="0" r="26670" b="203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30" cy="1084881"/>
                          <a:chOff x="0" y="0"/>
                          <a:chExt cx="3440430" cy="1084881"/>
                        </a:xfrm>
                      </wpg:grpSpPr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3440430" cy="108488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5000"/>
                            </a:schemeClr>
                          </a:solidFill>
                          <a:ln>
                            <a:solidFill>
                              <a:schemeClr val="accent5">
                                <a:lumMod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989" y="224725"/>
                            <a:ext cx="3262394" cy="68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17DA53" w14:textId="77777777" w:rsidR="009853FD" w:rsidRPr="00364155" w:rsidRDefault="009853FD" w:rsidP="009853FD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</w:pPr>
                              <w:r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 xml:space="preserve">Contact </w:t>
                              </w:r>
                              <w: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>Email</w:t>
                              </w:r>
                            </w:p>
                            <w:p w14:paraId="041F7ACC" w14:textId="3C7E256B" w:rsidR="009853FD" w:rsidRPr="00364155" w:rsidRDefault="00503415" w:rsidP="009853FD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</w:pPr>
                              <w:r w:rsidRPr="00503415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ryanpeytongambrell</w:t>
                              </w:r>
                              <w:r w:rsidR="009853FD"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@gmail.com</w:t>
                              </w:r>
                            </w:p>
                            <w:p w14:paraId="46B69304" w14:textId="77777777" w:rsidR="009853FD" w:rsidRPr="00364155" w:rsidRDefault="009853FD" w:rsidP="009853FD">
                              <w:pPr>
                                <w:rPr>
                                  <w:color w:val="FFFFFF" w:themeColor="background1"/>
                                  <w:sz w:val="32"/>
                                  <w:szCs w:val="24"/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9E452A" id="Group 52" o:spid="_x0000_s1031" style="position:absolute;margin-left:230.8pt;margin-top:34.2pt;width:270.9pt;height:85.4pt;z-index:251678720" coordsize="34404,10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">
                <v:rect id="Rectangle 53" o:spid="_x0000_s1032" style="position:absolute;width:34404;height:10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" fillcolor="#263e30 [808]" strokecolor="#263e30 [808]" strokeweight="2pt"/>
                <v:shape id="Text Box 2" o:spid="_x0000_s1033" type="#_x0000_t202" style="position:absolute;left:929;top:2247;width:32624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<v:textbox>
                    <w:txbxContent>
                      <w:p w14:paraId="4E17DA53" w14:textId="77777777" w:rsidR="009853FD" w:rsidRPr="00364155" w:rsidRDefault="009853FD" w:rsidP="009853FD">
                        <w:pP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</w:pPr>
                        <w:r w:rsidRPr="00364155"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 xml:space="preserve">Contact </w:t>
                        </w:r>
                        <w: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>Email</w:t>
                        </w:r>
                      </w:p>
                      <w:p w14:paraId="041F7ACC" w14:textId="3C7E256B" w:rsidR="009853FD" w:rsidRPr="00364155" w:rsidRDefault="00503415" w:rsidP="009853FD">
                        <w:pPr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</w:pPr>
                        <w:r w:rsidRPr="00503415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ryanpeytongambrell</w:t>
                        </w:r>
                        <w:r w:rsidR="009853FD" w:rsidRPr="00364155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@gmail.com</w:t>
                        </w:r>
                      </w:p>
                      <w:p w14:paraId="46B69304" w14:textId="77777777" w:rsidR="009853FD" w:rsidRPr="00364155" w:rsidRDefault="009853FD" w:rsidP="009853FD">
                        <w:pPr>
                          <w:rPr>
                            <w:color w:val="FFFFFF" w:themeColor="background1"/>
                            <w:sz w:val="32"/>
                            <w:szCs w:val="24"/>
                            <w:lang w:val="fr-FR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venir Next LT Pro" w:hAnsi="Avenir Next LT Pro"/>
          <w:noProof/>
        </w:rPr>
        <w:drawing>
          <wp:inline distT="0" distB="0" distL="0" distR="0" wp14:anchorId="494E8194" wp14:editId="6982F9D5">
            <wp:extent cx="2350008" cy="3099816"/>
            <wp:effectExtent l="76200" t="76200" r="127000" b="139065"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2" t="1414" r="11733" b="548"/>
                    <a:stretch/>
                  </pic:blipFill>
                  <pic:spPr bwMode="auto">
                    <a:xfrm>
                      <a:off x="0" y="0"/>
                      <a:ext cx="2350008" cy="309981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C1D9CB">
                          <a:lumMod val="25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4155">
        <w:rPr>
          <w:rFonts w:ascii="Avenir Next LT Pro" w:hAnsi="Avenir Next LT Pro"/>
          <w:color w:val="101914" w:themeColor="accent5" w:themeShade="1A"/>
        </w:rPr>
        <w:br w:type="page"/>
      </w:r>
    </w:p>
    <w:bookmarkStart w:id="6" w:name="_Toc102316352" w:displacedByCustomXml="next"/>
    <w:sdt>
      <w:sdtPr>
        <w:rPr>
          <w:rFonts w:ascii="Avenir Next LT Pro" w:hAnsi="Avenir Next LT Pro"/>
        </w:rPr>
        <w:id w:val="-2057462440"/>
        <w:placeholder>
          <w:docPart w:val="38B9699869A9467AB69C7C9AD771324E"/>
        </w:placeholder>
        <w15:dataBinding w:prefixMappings="xmlns:ns0='http://schemas.microsoft.com/temp/samples' " w:xpath="/ns0:employees[1]/ns0:employee[1]/ns0:CompanyName[1]" w:storeItemID="{00000000-0000-0000-0000-000000000000}"/>
        <w15:appearance w15:val="hidden"/>
      </w:sdtPr>
      <w:sdtEndPr>
        <w:rPr>
          <w:b/>
          <w:bCs/>
          <w:color w:val="273F31" w:themeColor="accent5" w:themeShade="40"/>
        </w:rPr>
      </w:sdtEndPr>
      <w:sdtContent>
        <w:p w14:paraId="2EA2ADEE" w14:textId="34B4CE59" w:rsidR="00503415" w:rsidRPr="00A8343E" w:rsidRDefault="007C0430" w:rsidP="00503415">
          <w:pPr>
            <w:pStyle w:val="Heading2"/>
            <w:rPr>
              <w:rFonts w:ascii="Avenir Next LT Pro" w:hAnsi="Avenir Next LT Pro"/>
              <w:b/>
              <w:bCs/>
              <w:color w:val="273F31" w:themeColor="accent5" w:themeShade="40"/>
            </w:rPr>
          </w:pPr>
          <w:r>
            <w:rPr>
              <w:rFonts w:ascii="Avenir Next LT Pro" w:hAnsi="Avenir Next LT Pro"/>
              <w:b/>
              <w:bCs/>
              <w:color w:val="273F31" w:themeColor="accent5" w:themeShade="40"/>
            </w:rPr>
            <w:t>John Brandt</w:t>
          </w:r>
        </w:p>
      </w:sdtContent>
    </w:sdt>
    <w:bookmarkEnd w:id="6" w:displacedByCustomXml="prev"/>
    <w:p w14:paraId="31F75CB4" w14:textId="5868AA9C" w:rsidR="00503415" w:rsidRDefault="00503415" w:rsidP="00503415">
      <w:pPr>
        <w:pStyle w:val="Content"/>
        <w:rPr>
          <w:rFonts w:ascii="Avenir Next LT Pro" w:hAnsi="Avenir Next LT Pro"/>
        </w:rPr>
      </w:pPr>
      <w:r>
        <w:rPr>
          <w:rFonts w:ascii="Avenir Next LT Pro" w:hAnsi="Avenir Next LT Pro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4ED9A7B" wp14:editId="6A4C33ED">
                <wp:simplePos x="0" y="0"/>
                <wp:positionH relativeFrom="column">
                  <wp:posOffset>2931128</wp:posOffset>
                </wp:positionH>
                <wp:positionV relativeFrom="paragraph">
                  <wp:posOffset>434480</wp:posOffset>
                </wp:positionV>
                <wp:extent cx="3440430" cy="1084881"/>
                <wp:effectExtent l="0" t="0" r="26670" b="2032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30" cy="1084881"/>
                          <a:chOff x="0" y="0"/>
                          <a:chExt cx="3440430" cy="1084881"/>
                        </a:xfrm>
                      </wpg:grpSpPr>
                      <wps:wsp>
                        <wps:cNvPr id="193" name="Rectangle 193"/>
                        <wps:cNvSpPr/>
                        <wps:spPr>
                          <a:xfrm>
                            <a:off x="0" y="0"/>
                            <a:ext cx="3440430" cy="108488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5000"/>
                            </a:schemeClr>
                          </a:solidFill>
                          <a:ln>
                            <a:solidFill>
                              <a:schemeClr val="accent5">
                                <a:lumMod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989" y="224725"/>
                            <a:ext cx="3262394" cy="68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361C47" w14:textId="77777777" w:rsidR="00503415" w:rsidRPr="00364155" w:rsidRDefault="00503415" w:rsidP="00503415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</w:pPr>
                              <w:r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 xml:space="preserve">Contact </w:t>
                              </w:r>
                              <w: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>Email</w:t>
                              </w:r>
                            </w:p>
                            <w:p w14:paraId="57E77CD3" w14:textId="3104FFDD" w:rsidR="00503415" w:rsidRPr="00364155" w:rsidRDefault="007C0430" w:rsidP="00503415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</w:pPr>
                              <w:r w:rsidRPr="007C0430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jchristianbrandt53</w:t>
                              </w:r>
                              <w:r w:rsidR="00503415"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@gmail.com</w:t>
                              </w:r>
                            </w:p>
                            <w:p w14:paraId="66AC8ADC" w14:textId="77777777" w:rsidR="00503415" w:rsidRPr="00364155" w:rsidRDefault="00503415" w:rsidP="00503415">
                              <w:pPr>
                                <w:rPr>
                                  <w:color w:val="FFFFFF" w:themeColor="background1"/>
                                  <w:sz w:val="32"/>
                                  <w:szCs w:val="24"/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D9A7B" id="Group 192" o:spid="_x0000_s1034" style="position:absolute;margin-left:230.8pt;margin-top:34.2pt;width:270.9pt;height:85.4pt;z-index:251680768" coordsize="34404,10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">
                <v:rect id="Rectangle 193" o:spid="_x0000_s1035" style="position:absolute;width:34404;height:10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" fillcolor="#263e30 [808]" strokecolor="#263e30 [808]" strokeweight="2pt"/>
                <v:shape id="Text Box 2" o:spid="_x0000_s1036" type="#_x0000_t202" style="position:absolute;left:929;top:2247;width:32624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xk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" filled="f" stroked="f">
                  <v:textbox>
                    <w:txbxContent>
                      <w:p w14:paraId="15361C47" w14:textId="77777777" w:rsidR="00503415" w:rsidRPr="00364155" w:rsidRDefault="00503415" w:rsidP="00503415">
                        <w:pP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</w:pPr>
                        <w:r w:rsidRPr="00364155"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 xml:space="preserve">Contact </w:t>
                        </w:r>
                        <w: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>Email</w:t>
                        </w:r>
                      </w:p>
                      <w:p w14:paraId="57E77CD3" w14:textId="3104FFDD" w:rsidR="00503415" w:rsidRPr="00364155" w:rsidRDefault="007C0430" w:rsidP="00503415">
                        <w:pPr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</w:pPr>
                        <w:r w:rsidRPr="007C0430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jchristianbrandt53</w:t>
                        </w:r>
                        <w:r w:rsidR="00503415" w:rsidRPr="00364155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@gmail.com</w:t>
                        </w:r>
                      </w:p>
                      <w:p w14:paraId="66AC8ADC" w14:textId="77777777" w:rsidR="00503415" w:rsidRPr="00364155" w:rsidRDefault="00503415" w:rsidP="00503415">
                        <w:pPr>
                          <w:rPr>
                            <w:color w:val="FFFFFF" w:themeColor="background1"/>
                            <w:sz w:val="32"/>
                            <w:szCs w:val="24"/>
                            <w:lang w:val="fr-FR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C0430">
        <w:rPr>
          <w:rFonts w:ascii="Avenir Next LT Pro" w:hAnsi="Avenir Next LT Pro"/>
          <w:noProof/>
        </w:rPr>
        <w:drawing>
          <wp:inline distT="0" distB="0" distL="0" distR="0" wp14:anchorId="1E280933" wp14:editId="751B786C">
            <wp:extent cx="2350008" cy="3099816"/>
            <wp:effectExtent l="76200" t="76200" r="127000" b="139065"/>
            <wp:docPr id="200" name="Pictur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" t="2814" r="5544" b="4657"/>
                    <a:stretch/>
                  </pic:blipFill>
                  <pic:spPr bwMode="auto">
                    <a:xfrm>
                      <a:off x="0" y="0"/>
                      <a:ext cx="2350008" cy="309981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C1D9CB">
                          <a:lumMod val="25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C25AD" w14:textId="77777777" w:rsidR="00503415" w:rsidRDefault="00503415" w:rsidP="00503415">
      <w:pPr>
        <w:pStyle w:val="Content"/>
        <w:rPr>
          <w:rFonts w:ascii="Avenir Next LT Pro" w:hAnsi="Avenir Next LT Pro"/>
        </w:rPr>
      </w:pPr>
    </w:p>
    <w:bookmarkStart w:id="7" w:name="_Toc102316353" w:displacedByCustomXml="next"/>
    <w:sdt>
      <w:sdtPr>
        <w:rPr>
          <w:rFonts w:ascii="Avenir Next LT Pro" w:hAnsi="Avenir Next LT Pro"/>
        </w:rPr>
        <w:id w:val="-1526783405"/>
        <w:placeholder>
          <w:docPart w:val="C63B9B55B46C4A62A2FF307E099384FD"/>
        </w:placeholder>
        <w15:dataBinding w:prefixMappings="xmlns:ns0='http://schemas.microsoft.com/temp/samples' " w:xpath="/ns0:employees[1]/ns0:employee[1]/ns0:CompanyName[1]" w:storeItemID="{00000000-0000-0000-0000-000000000000}"/>
        <w15:appearance w15:val="hidden"/>
      </w:sdtPr>
      <w:sdtEndPr>
        <w:rPr>
          <w:b/>
          <w:bCs/>
          <w:color w:val="273F31" w:themeColor="accent5" w:themeShade="40"/>
        </w:rPr>
      </w:sdtEndPr>
      <w:sdtContent>
        <w:p w14:paraId="5C2E5834" w14:textId="78A69836" w:rsidR="00503415" w:rsidRPr="00A8343E" w:rsidRDefault="00C24C04" w:rsidP="00503415">
          <w:pPr>
            <w:pStyle w:val="Heading2"/>
            <w:rPr>
              <w:rFonts w:ascii="Avenir Next LT Pro" w:hAnsi="Avenir Next LT Pro"/>
              <w:b/>
              <w:bCs/>
              <w:color w:val="273F31" w:themeColor="accent5" w:themeShade="40"/>
            </w:rPr>
          </w:pPr>
          <w:r>
            <w:rPr>
              <w:rFonts w:ascii="Avenir Next LT Pro" w:hAnsi="Avenir Next LT Pro"/>
              <w:b/>
              <w:bCs/>
              <w:color w:val="273F31" w:themeColor="accent5" w:themeShade="40"/>
            </w:rPr>
            <w:t>Nicholas Porter</w:t>
          </w:r>
        </w:p>
      </w:sdtContent>
    </w:sdt>
    <w:bookmarkEnd w:id="7" w:displacedByCustomXml="prev"/>
    <w:p w14:paraId="7FBE4D78" w14:textId="496988F9" w:rsidR="00503415" w:rsidRPr="00503415" w:rsidRDefault="00503415" w:rsidP="00503415">
      <w:pPr>
        <w:pStyle w:val="Content"/>
        <w:rPr>
          <w:rFonts w:ascii="Avenir Next LT Pro" w:hAnsi="Avenir Next LT Pro"/>
        </w:rPr>
      </w:pPr>
      <w:r>
        <w:rPr>
          <w:rFonts w:ascii="Avenir Next LT Pro" w:hAnsi="Avenir Next LT Pro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9997E5F" wp14:editId="7091F79F">
                <wp:simplePos x="0" y="0"/>
                <wp:positionH relativeFrom="column">
                  <wp:posOffset>2931128</wp:posOffset>
                </wp:positionH>
                <wp:positionV relativeFrom="paragraph">
                  <wp:posOffset>434480</wp:posOffset>
                </wp:positionV>
                <wp:extent cx="3440430" cy="1084881"/>
                <wp:effectExtent l="0" t="0" r="26670" b="20320"/>
                <wp:wrapNone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30" cy="1084881"/>
                          <a:chOff x="0" y="0"/>
                          <a:chExt cx="3440430" cy="1084881"/>
                        </a:xfrm>
                      </wpg:grpSpPr>
                      <wps:wsp>
                        <wps:cNvPr id="196" name="Rectangle 196"/>
                        <wps:cNvSpPr/>
                        <wps:spPr>
                          <a:xfrm>
                            <a:off x="0" y="0"/>
                            <a:ext cx="3440430" cy="108488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5000"/>
                            </a:schemeClr>
                          </a:solidFill>
                          <a:ln>
                            <a:solidFill>
                              <a:schemeClr val="accent5">
                                <a:lumMod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989" y="224725"/>
                            <a:ext cx="3262394" cy="68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57FC75" w14:textId="77777777" w:rsidR="00503415" w:rsidRPr="00364155" w:rsidRDefault="00503415" w:rsidP="00503415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</w:pPr>
                              <w:r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 xml:space="preserve">Contact </w:t>
                              </w:r>
                              <w:r>
                                <w:rPr>
                                  <w:rFonts w:ascii="Avenir Next LT Pro" w:hAnsi="Avenir Next LT Pro"/>
                                  <w:color w:val="FFFFFF" w:themeColor="background1"/>
                                  <w:sz w:val="32"/>
                                  <w:szCs w:val="32"/>
                                  <w:u w:val="single"/>
                                  <w:lang w:val="fr-FR"/>
                                </w:rPr>
                                <w:t>Email</w:t>
                              </w:r>
                            </w:p>
                            <w:p w14:paraId="3E7CC283" w14:textId="4CAB8668" w:rsidR="00503415" w:rsidRPr="00364155" w:rsidRDefault="00C24C04" w:rsidP="00503415">
                              <w:pPr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</w:pPr>
                              <w:r w:rsidRPr="00C24C04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nickporter916</w:t>
                              </w:r>
                              <w:r w:rsidR="00503415" w:rsidRPr="00364155">
                                <w:rPr>
                                  <w:rFonts w:ascii="Avenir Next LT Pro" w:hAnsi="Avenir Next LT Pro"/>
                                  <w:color w:val="FFFFFF" w:themeColor="background1"/>
                                  <w:lang w:val="fr-FR"/>
                                </w:rPr>
                                <w:t>@gmail.com</w:t>
                              </w:r>
                            </w:p>
                            <w:p w14:paraId="533EE34C" w14:textId="77777777" w:rsidR="00503415" w:rsidRPr="00364155" w:rsidRDefault="00503415" w:rsidP="00503415">
                              <w:pPr>
                                <w:rPr>
                                  <w:color w:val="FFFFFF" w:themeColor="background1"/>
                                  <w:sz w:val="32"/>
                                  <w:szCs w:val="24"/>
                                  <w:lang w:val="fr-FR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97E5F" id="Group 195" o:spid="_x0000_s1037" style="position:absolute;margin-left:230.8pt;margin-top:34.2pt;width:270.9pt;height:85.4pt;z-index:251681792" coordsize="34404,10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">
                <v:rect id="Rectangle 196" o:spid="_x0000_s1038" style="position:absolute;width:34404;height:10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" fillcolor="#263e30 [808]" strokecolor="#263e30 [808]" strokeweight="2pt"/>
                <v:shape id="Text Box 2" o:spid="_x0000_s1039" type="#_x0000_t202" style="position:absolute;left:929;top:2247;width:32624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  <v:textbox>
                    <w:txbxContent>
                      <w:p w14:paraId="0457FC75" w14:textId="77777777" w:rsidR="00503415" w:rsidRPr="00364155" w:rsidRDefault="00503415" w:rsidP="00503415">
                        <w:pP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</w:pPr>
                        <w:r w:rsidRPr="00364155"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 xml:space="preserve">Contact </w:t>
                        </w:r>
                        <w:r>
                          <w:rPr>
                            <w:rFonts w:ascii="Avenir Next LT Pro" w:hAnsi="Avenir Next LT Pro"/>
                            <w:color w:val="FFFFFF" w:themeColor="background1"/>
                            <w:sz w:val="32"/>
                            <w:szCs w:val="32"/>
                            <w:u w:val="single"/>
                            <w:lang w:val="fr-FR"/>
                          </w:rPr>
                          <w:t>Email</w:t>
                        </w:r>
                      </w:p>
                      <w:p w14:paraId="3E7CC283" w14:textId="4CAB8668" w:rsidR="00503415" w:rsidRPr="00364155" w:rsidRDefault="00C24C04" w:rsidP="00503415">
                        <w:pPr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</w:pPr>
                        <w:r w:rsidRPr="00C24C04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nickporter916</w:t>
                        </w:r>
                        <w:r w:rsidR="00503415" w:rsidRPr="00364155">
                          <w:rPr>
                            <w:rFonts w:ascii="Avenir Next LT Pro" w:hAnsi="Avenir Next LT Pro"/>
                            <w:color w:val="FFFFFF" w:themeColor="background1"/>
                            <w:lang w:val="fr-FR"/>
                          </w:rPr>
                          <w:t>@gmail.com</w:t>
                        </w:r>
                      </w:p>
                      <w:p w14:paraId="533EE34C" w14:textId="77777777" w:rsidR="00503415" w:rsidRPr="00364155" w:rsidRDefault="00503415" w:rsidP="00503415">
                        <w:pPr>
                          <w:rPr>
                            <w:color w:val="FFFFFF" w:themeColor="background1"/>
                            <w:sz w:val="32"/>
                            <w:szCs w:val="24"/>
                            <w:lang w:val="fr-FR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24C04">
        <w:rPr>
          <w:rFonts w:ascii="Avenir Next LT Pro" w:hAnsi="Avenir Next LT Pro"/>
          <w:noProof/>
        </w:rPr>
        <w:drawing>
          <wp:inline distT="0" distB="0" distL="0" distR="0" wp14:anchorId="78DB0D36" wp14:editId="7AAB642D">
            <wp:extent cx="2350008" cy="3099816"/>
            <wp:effectExtent l="76200" t="76200" r="127000" b="139065"/>
            <wp:docPr id="202" name="Pictur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7" r="8447" b="490"/>
                    <a:stretch/>
                  </pic:blipFill>
                  <pic:spPr bwMode="auto">
                    <a:xfrm>
                      <a:off x="0" y="0"/>
                      <a:ext cx="2350008" cy="309981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C1D9CB">
                          <a:lumMod val="25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venir Next LT Pro" w:hAnsi="Avenir Next LT Pro"/>
          <w:color w:val="101914" w:themeColor="accent5" w:themeShade="1A"/>
        </w:rPr>
        <w:br w:type="page"/>
      </w:r>
    </w:p>
    <w:p w14:paraId="6256E3C9" w14:textId="78655FCE" w:rsidR="00A8343E" w:rsidRPr="00A8343E" w:rsidRDefault="005A1176" w:rsidP="00A8343E">
      <w:pPr>
        <w:pStyle w:val="Heading1"/>
        <w:rPr>
          <w:rFonts w:ascii="Avenir Next LT Pro" w:hAnsi="Avenir Next LT Pro"/>
          <w:color w:val="101914" w:themeColor="accent5" w:themeShade="1A"/>
        </w:rPr>
      </w:pPr>
      <w:bookmarkStart w:id="8" w:name="_Toc102316354"/>
      <w:r>
        <w:rPr>
          <w:rFonts w:ascii="Avenir Next LT Pro" w:hAnsi="Avenir Next LT Pro"/>
          <w:color w:val="101914" w:themeColor="accent5" w:themeShade="1A"/>
        </w:rPr>
        <w:lastRenderedPageBreak/>
        <w:t>About</w:t>
      </w:r>
      <w:bookmarkEnd w:id="8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A8343E" w14:paraId="37D1D8D9" w14:textId="77777777" w:rsidTr="0017691F">
        <w:trPr>
          <w:trHeight w:val="3546"/>
        </w:trPr>
        <w:tc>
          <w:tcPr>
            <w:tcW w:w="9999" w:type="dxa"/>
          </w:tcPr>
          <w:bookmarkStart w:id="9" w:name="_Toc102316355" w:displacedByCustomXml="next"/>
          <w:sdt>
            <w:sdtPr>
              <w:rPr>
                <w:rFonts w:ascii="Avenir Next LT Pro" w:hAnsi="Avenir Next LT Pro"/>
              </w:rPr>
              <w:id w:val="-1039434840"/>
              <w:placeholder>
                <w:docPart w:val="059E27005C1748F68DEBB320B7AC86E0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16267D0B" w14:textId="6B4BB19E" w:rsidR="00A8343E" w:rsidRPr="00094D95" w:rsidRDefault="00094D95" w:rsidP="00845D29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 w:rsidRPr="00094D95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Summary</w:t>
                </w:r>
              </w:p>
            </w:sdtContent>
          </w:sdt>
          <w:bookmarkEnd w:id="9" w:displacedByCustomXml="prev"/>
          <w:p w14:paraId="45547BFA" w14:textId="77777777" w:rsidR="00094D95" w:rsidRDefault="00845D29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  <w:r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Grizzly InternNET is a</w:t>
            </w:r>
            <w:r w:rsidR="00591D56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  <w:r w:rsidR="002C5C03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review</w:t>
            </w:r>
            <w:r w:rsidR="00F10677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website</w:t>
            </w:r>
            <w:r w:rsidR="002C5C03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  <w:r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that </w:t>
            </w:r>
            <w:r w:rsidR="00FA19F9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allows Georgia Gwinnett College students to assign ratings to any previous internships </w:t>
            </w:r>
            <w:r w:rsidR="00AD583B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or</w:t>
            </w:r>
            <w:r w:rsidR="00FA19F9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entry-level jobs related to their degrees. </w:t>
            </w:r>
            <w:r w:rsidR="00D922D8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The idea for Grizzly InternNET was founded by Ruby Hernandez</w:t>
            </w:r>
            <w:r w:rsidR="00591D56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, </w:t>
            </w:r>
            <w:r w:rsidR="00D922D8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and developed</w:t>
            </w:r>
            <w:r w:rsidR="00591D56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in collaboration with</w:t>
            </w:r>
            <w:r w:rsidR="00D922D8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  <w:r w:rsidR="00591D56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her group members </w:t>
            </w:r>
            <w:r w:rsidR="00D922D8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Ryan Gambrell, John Brandt, and Nicholas Porter.</w:t>
            </w:r>
            <w:r w:rsidR="00591D56"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</w:p>
          <w:p w14:paraId="064015C7" w14:textId="7CA1C266" w:rsidR="00094D95" w:rsidRDefault="00094D95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</w:p>
          <w:bookmarkStart w:id="10" w:name="_Toc102316356" w:displacedByCustomXml="next"/>
          <w:sdt>
            <w:sdtPr>
              <w:rPr>
                <w:rFonts w:ascii="Avenir Next LT Pro" w:hAnsi="Avenir Next LT Pro"/>
              </w:rPr>
              <w:id w:val="1550029450"/>
              <w:placeholder>
                <w:docPart w:val="2E429DDA3DF840898F1821B7C9860F1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4ABCF05" w14:textId="0F792CA1" w:rsidR="00094D95" w:rsidRPr="00094D95" w:rsidRDefault="00683724" w:rsidP="00094D95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Deployment</w:t>
                </w:r>
              </w:p>
            </w:sdtContent>
          </w:sdt>
          <w:bookmarkEnd w:id="10" w:displacedByCustomXml="prev"/>
          <w:p w14:paraId="367B6B58" w14:textId="5524F7B7" w:rsidR="00A8343E" w:rsidRPr="000A35A5" w:rsidRDefault="00591D56" w:rsidP="0017691F">
            <w:pPr>
              <w:pStyle w:val="Content"/>
              <w:rPr>
                <w:rFonts w:ascii="Avenir Next LT Pro" w:hAnsi="Avenir Next LT Pro"/>
              </w:rPr>
            </w:pPr>
            <w:r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The online platform </w:t>
            </w:r>
            <w:r w:rsidR="002B0A6E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currently remains in development, and </w:t>
            </w:r>
            <w:r w:rsidR="00CB5901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is expected to be </w:t>
            </w:r>
            <w:r w:rsidR="00F672B2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deployed and released </w:t>
            </w:r>
            <w:r w:rsidR="00E6504A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in</w:t>
            </w:r>
            <w:r w:rsidR="00C64A66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  <w:r w:rsidR="00F672B2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2023</w:t>
            </w:r>
            <w:r w:rsidRP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.</w:t>
            </w:r>
            <w:r w:rsid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  <w:r w:rsidR="00374D7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Grizzly InternNET</w:t>
            </w:r>
            <w:r w:rsidR="00354A73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</w:t>
            </w:r>
            <w:r w:rsidR="00041C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is intended to be used by students across all majors and concentrations at Georgia Gwinnett College.</w:t>
            </w:r>
          </w:p>
        </w:tc>
      </w:tr>
    </w:tbl>
    <w:p w14:paraId="76D63A50" w14:textId="190993B0" w:rsidR="009F0FA7" w:rsidRDefault="009F0FA7" w:rsidP="00DF027C"/>
    <w:p w14:paraId="1F738834" w14:textId="35921801" w:rsidR="00093C98" w:rsidRDefault="00093C98" w:rsidP="00093C98">
      <w:r w:rsidRPr="0086268C">
        <w:rPr>
          <w:rFonts w:ascii="Avenir Next LT Pro" w:eastAsia="Times New Roman" w:hAnsi="Avenir Next LT Pro"/>
          <w:b w:val="0"/>
          <w:bCs/>
          <w:noProof/>
          <w:color w:val="26282A"/>
        </w:rPr>
        <w:drawing>
          <wp:inline distT="0" distB="0" distL="0" distR="0" wp14:anchorId="729207FB" wp14:editId="3F57C5D2">
            <wp:extent cx="5200973" cy="2852707"/>
            <wp:effectExtent l="76200" t="76200" r="133350" b="13843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829" cy="287127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C1D9CB">
                          <a:lumMod val="25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8FB12" w14:textId="4A019534" w:rsidR="00093C98" w:rsidRPr="00242812" w:rsidRDefault="00093C98" w:rsidP="00242812">
      <w:pPr>
        <w:ind w:firstLine="720"/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</w:pPr>
      <w:r w:rsidRPr="00093C98"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  <w:t>Figure 1: Screenshot of Grizzly InternNET Landing Page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093C98" w14:paraId="5C58EED6" w14:textId="77777777" w:rsidTr="0017691F">
        <w:trPr>
          <w:trHeight w:val="3546"/>
        </w:trPr>
        <w:tc>
          <w:tcPr>
            <w:tcW w:w="9999" w:type="dxa"/>
          </w:tcPr>
          <w:bookmarkStart w:id="11" w:name="_Toc102316357" w:displacedByCustomXml="next"/>
          <w:sdt>
            <w:sdtPr>
              <w:rPr>
                <w:rFonts w:ascii="Avenir Next LT Pro" w:hAnsi="Avenir Next LT Pro"/>
              </w:rPr>
              <w:id w:val="1511177178"/>
              <w:placeholder>
                <w:docPart w:val="57B86647071B405BBF447325B2CA7623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Cs/>
                <w:color w:val="273F31" w:themeColor="accent5" w:themeShade="40"/>
                <w:kern w:val="0"/>
                <w:sz w:val="32"/>
                <w:szCs w:val="24"/>
              </w:rPr>
            </w:sdtEndPr>
            <w:sdtContent>
              <w:p w14:paraId="4240A39F" w14:textId="77777777" w:rsidR="00242812" w:rsidRPr="004E1075" w:rsidRDefault="00242812" w:rsidP="00242812">
                <w:pPr>
                  <w:pStyle w:val="Heading1"/>
                  <w:rPr>
                    <w:rFonts w:ascii="Avenir Next LT Pro" w:hAnsi="Avenir Next LT Pro"/>
                    <w:color w:val="101914" w:themeColor="accent5" w:themeShade="1A"/>
                    <w:sz w:val="28"/>
                    <w:szCs w:val="16"/>
                  </w:rPr>
                </w:pPr>
                <w:r>
                  <w:rPr>
                    <w:rFonts w:ascii="Avenir Next LT Pro" w:hAnsi="Avenir Next LT Pro"/>
                    <w:color w:val="101914" w:themeColor="accent5" w:themeShade="1A"/>
                  </w:rPr>
                  <w:t xml:space="preserve">Completed User Stories </w:t>
                </w:r>
                <w:r w:rsidRPr="00524171">
                  <w:rPr>
                    <w:rFonts w:ascii="Avenir Next LT Pro" w:hAnsi="Avenir Next LT Pro"/>
                    <w:color w:val="101914" w:themeColor="accent5" w:themeShade="1A"/>
                    <w:sz w:val="28"/>
                    <w:szCs w:val="16"/>
                  </w:rPr>
                  <w:t>(Features Implemented)</w:t>
                </w:r>
                <w:bookmarkEnd w:id="11"/>
              </w:p>
              <w:p w14:paraId="2E049C5C" w14:textId="27BB6D2E" w:rsidR="00093C98" w:rsidRPr="00A11902" w:rsidRDefault="004E1075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bookmarkStart w:id="12" w:name="_Toc102316358"/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US001</w:t>
                </w:r>
              </w:p>
            </w:sdtContent>
          </w:sdt>
          <w:bookmarkEnd w:id="12" w:displacedByCustomXml="prev"/>
          <w:p w14:paraId="01EF3F75" w14:textId="7FD62E21" w:rsidR="00093C98" w:rsidRPr="00A11902" w:rsidRDefault="00242812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log in/sign up on the website with an email (@ggc.edu) address and password, so that I can access my personal profile.</w:t>
            </w:r>
          </w:p>
          <w:bookmarkStart w:id="13" w:name="_Toc102316359" w:displacedByCustomXml="next"/>
          <w:bookmarkStart w:id="14" w:name="_Toc102312890" w:displacedByCustomXml="next"/>
          <w:bookmarkStart w:id="15" w:name="_Toc102312168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032883154"/>
              <w:placeholder>
                <w:docPart w:val="4B3D40ED64C64CF4A5370734500B77B6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33756C48" w14:textId="4814BA7E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0E2B0C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02</w:t>
                </w:r>
              </w:p>
            </w:sdtContent>
          </w:sdt>
          <w:bookmarkEnd w:id="13" w:displacedByCustomXml="prev"/>
          <w:bookmarkEnd w:id="14" w:displacedByCustomXml="prev"/>
          <w:bookmarkEnd w:id="15" w:displacedByCustomXml="prev"/>
          <w:p w14:paraId="1D87330F" w14:textId="50C590E0" w:rsidR="00242812" w:rsidRPr="00A11902" w:rsidRDefault="000E2B0C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log out of my own account, so that I can no longer access my personal profile.</w:t>
            </w:r>
          </w:p>
          <w:bookmarkStart w:id="16" w:name="_Toc102316360" w:displacedByCustomXml="next"/>
          <w:bookmarkStart w:id="17" w:name="_Toc102312891" w:displacedByCustomXml="next"/>
          <w:bookmarkStart w:id="18" w:name="_Toc102312169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847484126"/>
              <w:placeholder>
                <w:docPart w:val="208F79D9F68C4191A0ECBA127B59AA38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2E34570A" w14:textId="31A86559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552D8C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03</w:t>
                </w:r>
              </w:p>
            </w:sdtContent>
          </w:sdt>
          <w:bookmarkEnd w:id="16" w:displacedByCustomXml="prev"/>
          <w:bookmarkEnd w:id="17" w:displacedByCustomXml="prev"/>
          <w:bookmarkEnd w:id="18" w:displacedByCustomXml="prev"/>
          <w:p w14:paraId="28FBEB55" w14:textId="553B64F8" w:rsidR="00242812" w:rsidRPr="00A11902" w:rsidRDefault="00552D8C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edit my own account by adding my name to my profile, so that other users can view my name.</w:t>
            </w:r>
          </w:p>
          <w:bookmarkStart w:id="19" w:name="_Toc102316361" w:displacedByCustomXml="next"/>
          <w:bookmarkStart w:id="20" w:name="_Toc102312892" w:displacedByCustomXml="next"/>
          <w:bookmarkStart w:id="21" w:name="_Toc102312170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410506279"/>
              <w:placeholder>
                <w:docPart w:val="7DF62A4445E4409396A9965F7FA08D59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53911930" w14:textId="511AA022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32216F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04</w:t>
                </w:r>
              </w:p>
            </w:sdtContent>
          </w:sdt>
          <w:bookmarkEnd w:id="19" w:displacedByCustomXml="prev"/>
          <w:bookmarkEnd w:id="20" w:displacedByCustomXml="prev"/>
          <w:bookmarkEnd w:id="21" w:displacedByCustomXml="prev"/>
          <w:p w14:paraId="008019C3" w14:textId="36DE0812" w:rsidR="00242812" w:rsidRPr="00A11902" w:rsidRDefault="009F474E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edit my own account by adding a profile photo to my profile, so that other users can view my image.</w:t>
            </w:r>
          </w:p>
          <w:bookmarkStart w:id="22" w:name="_Toc102316362" w:displacedByCustomXml="next"/>
          <w:bookmarkStart w:id="23" w:name="_Toc102312893" w:displacedByCustomXml="next"/>
          <w:bookmarkStart w:id="24" w:name="_Toc102312171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610430102"/>
              <w:placeholder>
                <w:docPart w:val="60E9D42EEEFE44549690AF33C8F4FAAE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2915DD5A" w14:textId="15CC4E69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32216F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05</w:t>
                </w:r>
              </w:p>
            </w:sdtContent>
          </w:sdt>
          <w:bookmarkEnd w:id="22" w:displacedByCustomXml="prev"/>
          <w:bookmarkEnd w:id="23" w:displacedByCustomXml="prev"/>
          <w:bookmarkEnd w:id="24" w:displacedByCustomXml="prev"/>
          <w:p w14:paraId="46D9999D" w14:textId="7CDB1319" w:rsidR="00242812" w:rsidRPr="00A11902" w:rsidRDefault="0032216F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edit my own account by attaching my Resume/CV to my profile, so that other users can view my qualifications.</w:t>
            </w:r>
          </w:p>
          <w:bookmarkStart w:id="25" w:name="_Toc102316363" w:displacedByCustomXml="next"/>
          <w:bookmarkStart w:id="26" w:name="_Toc102312894" w:displacedByCustomXml="next"/>
          <w:bookmarkStart w:id="27" w:name="_Toc102312172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51995555"/>
              <w:placeholder>
                <w:docPart w:val="0B44AFECAEF745A38B5C48C18D1B7DF0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2479C7A2" w14:textId="240DE263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06</w:t>
                </w:r>
              </w:p>
            </w:sdtContent>
          </w:sdt>
          <w:bookmarkEnd w:id="25" w:displacedByCustomXml="prev"/>
          <w:bookmarkEnd w:id="26" w:displacedByCustomXml="prev"/>
          <w:bookmarkEnd w:id="27" w:displacedByCustomXml="prev"/>
          <w:p w14:paraId="6EEC58E2" w14:textId="2363E00F" w:rsidR="00242812" w:rsidRPr="00A11902" w:rsidRDefault="00E03E03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edit my own account by selecting my major/concentration from a drop-down list, so that other users can view my major/concentration.</w:t>
            </w:r>
          </w:p>
          <w:bookmarkStart w:id="28" w:name="_Toc102316364" w:displacedByCustomXml="next"/>
          <w:bookmarkStart w:id="29" w:name="_Toc102312895" w:displacedByCustomXml="next"/>
          <w:bookmarkStart w:id="30" w:name="_Toc102312173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404381327"/>
              <w:placeholder>
                <w:docPart w:val="24F131CEC96647AB8E5B2A4A4F08E9E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B868A9F" w14:textId="3723B880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07</w:t>
                </w:r>
              </w:p>
            </w:sdtContent>
          </w:sdt>
          <w:bookmarkEnd w:id="28" w:displacedByCustomXml="prev"/>
          <w:bookmarkEnd w:id="29" w:displacedByCustomXml="prev"/>
          <w:bookmarkEnd w:id="30" w:displacedByCustomXml="prev"/>
          <w:p w14:paraId="2380D3B9" w14:textId="29695513" w:rsidR="00242812" w:rsidRPr="00A11902" w:rsidRDefault="00E03E03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view the profiles of other users, so that I can view their information.</w:t>
            </w:r>
          </w:p>
          <w:bookmarkStart w:id="31" w:name="_Toc102316365" w:displacedByCustomXml="next"/>
          <w:bookmarkStart w:id="32" w:name="_Toc102312896" w:displacedByCustomXml="next"/>
          <w:bookmarkStart w:id="33" w:name="_Toc102312174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028709838"/>
              <w:placeholder>
                <w:docPart w:val="5A24F2F177A445979A5746D85A4ACF7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15D5FD01" w14:textId="26B3D398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08</w:t>
                </w:r>
              </w:p>
            </w:sdtContent>
          </w:sdt>
          <w:bookmarkEnd w:id="31" w:displacedByCustomXml="prev"/>
          <w:bookmarkEnd w:id="32" w:displacedByCustomXml="prev"/>
          <w:bookmarkEnd w:id="33" w:displacedByCustomXml="prev"/>
          <w:p w14:paraId="4D57DC9D" w14:textId="7E6C3C5E" w:rsidR="00242812" w:rsidRPr="00A11902" w:rsidRDefault="00E03E03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create a forum post, so that I can write up a description that explains and details my experience.</w:t>
            </w:r>
          </w:p>
          <w:bookmarkStart w:id="34" w:name="_Toc102312175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225377134"/>
              <w:placeholder>
                <w:docPart w:val="A2639B5DEA544F34A5E9111F667BF2B4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348CAB36" w14:textId="77777777" w:rsidR="00A11902" w:rsidRDefault="00A11902" w:rsidP="00242812">
                <w:pPr>
                  <w:pStyle w:val="Heading2"/>
                  <w:spacing w:after="80"/>
                  <w:rPr>
                    <w:rFonts w:ascii="Avenir Next LT Pro" w:hAnsi="Avenir Next LT Pro"/>
                    <w:sz w:val="32"/>
                    <w:szCs w:val="24"/>
                  </w:rPr>
                </w:pPr>
              </w:p>
              <w:p w14:paraId="4DECE66A" w14:textId="0104E9DE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bookmarkStart w:id="35" w:name="_Toc102312897"/>
                <w:bookmarkStart w:id="36" w:name="_Toc102316366"/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lastRenderedPageBreak/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09</w:t>
                </w:r>
              </w:p>
            </w:sdtContent>
          </w:sdt>
          <w:bookmarkEnd w:id="36" w:displacedByCustomXml="prev"/>
          <w:bookmarkEnd w:id="35" w:displacedByCustomXml="prev"/>
          <w:bookmarkEnd w:id="34" w:displacedByCustomXml="prev"/>
          <w:p w14:paraId="145061A8" w14:textId="57E3D46D" w:rsidR="00242812" w:rsidRPr="00A11902" w:rsidRDefault="00AE7AD1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edit my previously written forum posts, so that I can make any changes as needed.</w:t>
            </w:r>
          </w:p>
          <w:bookmarkStart w:id="37" w:name="_Toc102316367" w:displacedByCustomXml="next"/>
          <w:bookmarkStart w:id="38" w:name="_Toc102312898" w:displacedByCustomXml="next"/>
          <w:bookmarkStart w:id="39" w:name="_Toc102312176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840446006"/>
              <w:placeholder>
                <w:docPart w:val="7DB109C6B40C49CD88BCDEA67042E5B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2FDD28EA" w14:textId="4AA3F5D0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10</w:t>
                </w:r>
              </w:p>
            </w:sdtContent>
          </w:sdt>
          <w:bookmarkEnd w:id="37" w:displacedByCustomXml="prev"/>
          <w:bookmarkEnd w:id="38" w:displacedByCustomXml="prev"/>
          <w:bookmarkEnd w:id="39" w:displacedByCustomXml="prev"/>
          <w:p w14:paraId="527775EC" w14:textId="384B270D" w:rsidR="00242812" w:rsidRPr="00A11902" w:rsidRDefault="00AE7AD1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delete my previously written forum posts, so that I can delete any unwanted posts.</w:t>
            </w:r>
          </w:p>
          <w:bookmarkStart w:id="40" w:name="_Toc102316368" w:displacedByCustomXml="next"/>
          <w:bookmarkStart w:id="41" w:name="_Toc102312899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369576147"/>
              <w:placeholder>
                <w:docPart w:val="264D6D9BEBF642B1AE13150892F9D9FF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0A8F929A" w14:textId="616C8730" w:rsidR="004730A9" w:rsidRPr="00A11902" w:rsidRDefault="004730A9" w:rsidP="004730A9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11</w:t>
                </w:r>
              </w:p>
            </w:sdtContent>
          </w:sdt>
          <w:bookmarkEnd w:id="40" w:displacedByCustomXml="prev"/>
          <w:bookmarkEnd w:id="41" w:displacedByCustomXml="prev"/>
          <w:p w14:paraId="3625EA13" w14:textId="1FFDB170" w:rsidR="004730A9" w:rsidRPr="00A11902" w:rsidRDefault="004730A9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specify my name on my forum post, so that other users know my name.</w:t>
            </w:r>
          </w:p>
          <w:bookmarkStart w:id="42" w:name="_Toc102316369" w:displacedByCustomXml="next"/>
          <w:bookmarkStart w:id="43" w:name="_Toc102312900" w:displacedByCustomXml="next"/>
          <w:bookmarkStart w:id="44" w:name="_Toc102312177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855732700"/>
              <w:placeholder>
                <w:docPart w:val="0252E353A5FF4B82ABA497D272437FBE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332F4400" w14:textId="76E435B2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4730A9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</w:p>
            </w:sdtContent>
          </w:sdt>
          <w:bookmarkEnd w:id="42" w:displacedByCustomXml="prev"/>
          <w:bookmarkEnd w:id="43" w:displacedByCustomXml="prev"/>
          <w:bookmarkEnd w:id="44" w:displacedByCustomXml="prev"/>
          <w:p w14:paraId="3750940F" w14:textId="6689B0E1" w:rsidR="00242812" w:rsidRPr="00A11902" w:rsidRDefault="00AE7AD1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specify the company name on my forum post, so that other users know where my experience took place.</w:t>
            </w:r>
          </w:p>
          <w:bookmarkStart w:id="45" w:name="_Toc102316370" w:displacedByCustomXml="next"/>
          <w:bookmarkStart w:id="46" w:name="_Toc102312901" w:displacedByCustomXml="next"/>
          <w:bookmarkStart w:id="47" w:name="_Toc102312178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457646133"/>
              <w:placeholder>
                <w:docPart w:val="EACC827DCD71477C832A25C37EB5A913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E3EE1EE" w14:textId="3829B4F4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4730A9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3</w:t>
                </w:r>
              </w:p>
            </w:sdtContent>
          </w:sdt>
          <w:bookmarkEnd w:id="45" w:displacedByCustomXml="prev"/>
          <w:bookmarkEnd w:id="46" w:displacedByCustomXml="prev"/>
          <w:bookmarkEnd w:id="47" w:displacedByCustomXml="prev"/>
          <w:p w14:paraId="7D6E6A0F" w14:textId="1A5988D2" w:rsidR="00242812" w:rsidRPr="00A11902" w:rsidRDefault="008F5F39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add a company logo to my forum post, so that other users can view the logo of the business where my experience took place.</w:t>
            </w:r>
          </w:p>
          <w:bookmarkStart w:id="48" w:name="_Toc102316371" w:displacedByCustomXml="next"/>
          <w:bookmarkStart w:id="49" w:name="_Toc102312902" w:displacedByCustomXml="next"/>
          <w:bookmarkStart w:id="50" w:name="_Toc102312179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233966296"/>
              <w:placeholder>
                <w:docPart w:val="4AAE76B652A64E5484C23F2D2C9165C3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9CC8CF2" w14:textId="01DE25EF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4730A9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4</w:t>
                </w:r>
              </w:p>
            </w:sdtContent>
          </w:sdt>
          <w:bookmarkEnd w:id="48" w:displacedByCustomXml="prev"/>
          <w:bookmarkEnd w:id="49" w:displacedByCustomXml="prev"/>
          <w:bookmarkEnd w:id="50" w:displacedByCustomXml="prev"/>
          <w:p w14:paraId="6748049E" w14:textId="6A160736" w:rsidR="00242812" w:rsidRPr="00A11902" w:rsidRDefault="00753644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specify the job title in my forum post, so that other users know what my position at work was.</w:t>
            </w:r>
          </w:p>
          <w:bookmarkStart w:id="51" w:name="_Toc102316372" w:displacedByCustomXml="next"/>
          <w:bookmarkStart w:id="52" w:name="_Toc102312903" w:displacedByCustomXml="next"/>
          <w:bookmarkStart w:id="53" w:name="_Toc102312180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26913941"/>
              <w:placeholder>
                <w:docPart w:val="C7EFA080B7F54AE1A8A9B42F0E2E220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1CC0D77E" w14:textId="7F8F44EB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4730A9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5</w:t>
                </w:r>
              </w:p>
            </w:sdtContent>
          </w:sdt>
          <w:bookmarkEnd w:id="51" w:displacedByCustomXml="prev"/>
          <w:bookmarkEnd w:id="52" w:displacedByCustomXml="prev"/>
          <w:bookmarkEnd w:id="53" w:displacedByCustomXml="prev"/>
          <w:p w14:paraId="2D17BC50" w14:textId="7E47A9B1" w:rsidR="00242812" w:rsidRPr="00A11902" w:rsidRDefault="00753644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specify the start and end dates of my job on my forum post, so that others can see how long I spent at that job.</w:t>
            </w:r>
          </w:p>
          <w:bookmarkStart w:id="54" w:name="_Toc102316373" w:displacedByCustomXml="next"/>
          <w:bookmarkStart w:id="55" w:name="_Toc102312904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338348873"/>
              <w:placeholder>
                <w:docPart w:val="A127847D2DA44CAFA27B6EF2DC8216CE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bookmarkStart w:id="56" w:name="_Toc102312181" w:displacedByCustomXml="prev"/>
              <w:p w14:paraId="12356869" w14:textId="5CD357D7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6</w:t>
                </w:r>
              </w:p>
            </w:sdtContent>
          </w:sdt>
          <w:bookmarkEnd w:id="56" w:displacedByCustomXml="prev"/>
          <w:bookmarkEnd w:id="54" w:displacedByCustomXml="prev"/>
          <w:bookmarkEnd w:id="55" w:displacedByCustomXml="prev"/>
          <w:p w14:paraId="25F338BF" w14:textId="7AF7FC0F" w:rsidR="00242812" w:rsidRPr="00A11902" w:rsidRDefault="004901D6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choose 3 out of 10 characteristics on my forum post, so that I can show which attributes best described my experience.</w:t>
            </w:r>
          </w:p>
          <w:bookmarkStart w:id="57" w:name="_Toc102312182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691524367"/>
              <w:placeholder>
                <w:docPart w:val="6E4A011AF51F43B7B768C7D61C4BDD9B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6B569FC" w14:textId="77777777" w:rsidR="00A11902" w:rsidRDefault="00A11902" w:rsidP="00242812">
                <w:pPr>
                  <w:pStyle w:val="Heading2"/>
                  <w:spacing w:after="80"/>
                  <w:rPr>
                    <w:rFonts w:ascii="Avenir Next LT Pro" w:hAnsi="Avenir Next LT Pro"/>
                    <w:sz w:val="32"/>
                    <w:szCs w:val="24"/>
                  </w:rPr>
                </w:pPr>
              </w:p>
              <w:p w14:paraId="6D9B1547" w14:textId="77777777" w:rsidR="00A11902" w:rsidRDefault="00A1190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020A1D" w:themeColor="text2" w:themeShade="40"/>
                    <w:sz w:val="32"/>
                    <w:szCs w:val="24"/>
                  </w:rPr>
                </w:pPr>
              </w:p>
              <w:p w14:paraId="2851D516" w14:textId="77777777" w:rsidR="00A11902" w:rsidRDefault="00A1190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020A1D" w:themeColor="text2" w:themeShade="40"/>
                    <w:sz w:val="32"/>
                    <w:szCs w:val="24"/>
                  </w:rPr>
                </w:pPr>
              </w:p>
              <w:p w14:paraId="07A75E64" w14:textId="718C2419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bookmarkStart w:id="58" w:name="_Toc102312905"/>
                <w:bookmarkStart w:id="59" w:name="_Toc102316374"/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lastRenderedPageBreak/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7</w:t>
                </w:r>
              </w:p>
            </w:sdtContent>
          </w:sdt>
          <w:bookmarkEnd w:id="59" w:displacedByCustomXml="prev"/>
          <w:bookmarkEnd w:id="58" w:displacedByCustomXml="prev"/>
          <w:bookmarkEnd w:id="57" w:displacedByCustomXml="prev"/>
          <w:p w14:paraId="3ADCE072" w14:textId="01DA1744" w:rsidR="00242812" w:rsidRPr="00A11902" w:rsidRDefault="004901D6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select whether my job was paid, unpaid, stipend-based, or N/A on my forum post from a drop-down menu, so that other users can view that information.</w:t>
            </w:r>
          </w:p>
          <w:bookmarkStart w:id="60" w:name="_Toc102316375" w:displacedByCustomXml="next"/>
          <w:bookmarkStart w:id="61" w:name="_Toc102312906" w:displacedByCustomXml="next"/>
          <w:bookmarkStart w:id="62" w:name="_Toc102312183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253591181"/>
              <w:placeholder>
                <w:docPart w:val="E192B43567C04C61950FEBD9A040613F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11788246" w14:textId="0FAEFB10" w:rsidR="00242812" w:rsidRPr="00A11902" w:rsidRDefault="00242812" w:rsidP="00242812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8</w:t>
                </w:r>
              </w:p>
            </w:sdtContent>
          </w:sdt>
          <w:bookmarkEnd w:id="60" w:displacedByCustomXml="prev"/>
          <w:bookmarkEnd w:id="61" w:displacedByCustomXml="prev"/>
          <w:bookmarkEnd w:id="62" w:displacedByCustomXml="prev"/>
          <w:p w14:paraId="572A75C5" w14:textId="641C2F6F" w:rsidR="00242812" w:rsidRPr="00A11902" w:rsidRDefault="004901D6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detail what my work schedule looked like during my experience, so that other users can view that information.</w:t>
            </w:r>
          </w:p>
          <w:bookmarkStart w:id="63" w:name="_Toc102316376" w:displacedByCustomXml="next"/>
          <w:bookmarkStart w:id="64" w:name="_Toc102312907" w:displacedByCustomXml="next"/>
          <w:bookmarkStart w:id="65" w:name="_Toc102312184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848525649"/>
              <w:placeholder>
                <w:docPart w:val="86A9265200374CB0A769A430DCCA0B79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702A773F" w14:textId="742C9755" w:rsidR="000E2B0C" w:rsidRPr="00A11902" w:rsidRDefault="000E2B0C" w:rsidP="000E2B0C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9</w:t>
                </w:r>
              </w:p>
            </w:sdtContent>
          </w:sdt>
          <w:bookmarkEnd w:id="63" w:displacedByCustomXml="prev"/>
          <w:bookmarkEnd w:id="64" w:displacedByCustomXml="prev"/>
          <w:bookmarkEnd w:id="65" w:displacedByCustomXml="prev"/>
          <w:p w14:paraId="282D8E7E" w14:textId="7E642C9E" w:rsidR="000E2B0C" w:rsidRPr="00A11902" w:rsidRDefault="004901D6" w:rsidP="000E2B0C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rate my experience out of 5 stars, so that other users can view my rating.</w:t>
            </w:r>
          </w:p>
          <w:bookmarkStart w:id="66" w:name="_Toc102316377" w:displacedByCustomXml="next"/>
          <w:bookmarkStart w:id="67" w:name="_Toc102312908" w:displacedByCustomXml="next"/>
          <w:bookmarkStart w:id="68" w:name="_Toc102312185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457533624"/>
              <w:placeholder>
                <w:docPart w:val="DB6909683C5D452CAE7C2BAC4ACF2F08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526C5A8F" w14:textId="3C231024" w:rsidR="000E2B0C" w:rsidRPr="00A11902" w:rsidRDefault="000E2B0C" w:rsidP="000E2B0C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20</w:t>
                </w:r>
              </w:p>
            </w:sdtContent>
          </w:sdt>
          <w:bookmarkEnd w:id="66" w:displacedByCustomXml="prev"/>
          <w:bookmarkEnd w:id="67" w:displacedByCustomXml="prev"/>
          <w:bookmarkEnd w:id="68" w:displacedByCustomXml="prev"/>
          <w:p w14:paraId="21DB046E" w14:textId="0F5D1F2D" w:rsidR="000E2B0C" w:rsidRPr="00A11902" w:rsidRDefault="00E03E03" w:rsidP="000E2B0C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view the forum posts of other users, so that I can learn about their experiences.</w:t>
            </w:r>
          </w:p>
          <w:bookmarkStart w:id="69" w:name="_Toc102316378" w:displacedByCustomXml="next"/>
          <w:bookmarkStart w:id="70" w:name="_Toc102312909" w:displacedByCustomXml="next"/>
          <w:bookmarkStart w:id="71" w:name="_Toc102312186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784651429"/>
              <w:placeholder>
                <w:docPart w:val="6F6A84181F824C80A7640E43A1A6BB78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4C45C3C1" w14:textId="2E0BF9AF" w:rsidR="000E2B0C" w:rsidRPr="00A11902" w:rsidRDefault="000E2B0C" w:rsidP="000E2B0C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</w:p>
            </w:sdtContent>
          </w:sdt>
          <w:bookmarkEnd w:id="69" w:displacedByCustomXml="prev"/>
          <w:bookmarkEnd w:id="70" w:displacedByCustomXml="prev"/>
          <w:bookmarkEnd w:id="71" w:displacedByCustomXml="prev"/>
          <w:p w14:paraId="2B73A7D2" w14:textId="45352D2C" w:rsidR="000E2B0C" w:rsidRPr="00A11902" w:rsidRDefault="00841E5C" w:rsidP="000E2B0C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search for forum posts by company name, so that I can filter out and view specific experiences.</w:t>
            </w:r>
          </w:p>
          <w:bookmarkStart w:id="72" w:name="_Toc102316379" w:displacedByCustomXml="next"/>
          <w:bookmarkStart w:id="73" w:name="_Toc102312910" w:displacedByCustomXml="next"/>
          <w:bookmarkStart w:id="74" w:name="_Toc102312187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374363000"/>
              <w:placeholder>
                <w:docPart w:val="DE96CDFC3B754767A59628D7978E4BB4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37A08290" w14:textId="37AD38BB" w:rsidR="000E2B0C" w:rsidRPr="00A11902" w:rsidRDefault="000E2B0C" w:rsidP="000E2B0C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</w:p>
            </w:sdtContent>
          </w:sdt>
          <w:bookmarkEnd w:id="72" w:displacedByCustomXml="prev"/>
          <w:bookmarkEnd w:id="73" w:displacedByCustomXml="prev"/>
          <w:bookmarkEnd w:id="74" w:displacedByCustomXml="prev"/>
          <w:p w14:paraId="23BDA8C1" w14:textId="6C96DDA3" w:rsidR="000E2B0C" w:rsidRPr="00A11902" w:rsidRDefault="00841E5C" w:rsidP="000E2B0C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search for forum posts by major/concentration, so that I can filter out and view specific experiences.</w:t>
            </w:r>
          </w:p>
          <w:bookmarkStart w:id="75" w:name="_Toc102316380" w:displacedByCustomXml="next"/>
          <w:bookmarkStart w:id="76" w:name="_Toc102312911" w:displacedByCustomXml="next"/>
          <w:bookmarkStart w:id="77" w:name="_Toc102312188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365098175"/>
              <w:placeholder>
                <w:docPart w:val="C6CDA3E5FC134F718B6462C034CA6E84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5FA89B55" w14:textId="2C5181D7" w:rsidR="000E2B0C" w:rsidRPr="00A11902" w:rsidRDefault="000E2B0C" w:rsidP="000E2B0C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E03E03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3</w:t>
                </w:r>
              </w:p>
            </w:sdtContent>
          </w:sdt>
          <w:bookmarkEnd w:id="75" w:displacedByCustomXml="prev"/>
          <w:bookmarkEnd w:id="76" w:displacedByCustomXml="prev"/>
          <w:bookmarkEnd w:id="77" w:displacedByCustomXml="prev"/>
          <w:p w14:paraId="625BFB98" w14:textId="46F1EE48" w:rsidR="000E2B0C" w:rsidRPr="00A11902" w:rsidRDefault="00841E5C" w:rsidP="000E2B0C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up-vote other users’ forum posts, so that I can boost the viewability of specific posts.</w:t>
            </w:r>
          </w:p>
          <w:bookmarkStart w:id="78" w:name="_Toc102316381" w:displacedByCustomXml="next"/>
          <w:bookmarkStart w:id="79" w:name="_Toc102312912" w:displacedByCustomXml="next"/>
          <w:bookmarkStart w:id="80" w:name="_Toc102312189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332880040"/>
              <w:placeholder>
                <w:docPart w:val="3446E462319248BD94AE0BD4AA822F1D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C4AEA80" w14:textId="5D49C586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4</w:t>
                </w:r>
              </w:p>
            </w:sdtContent>
          </w:sdt>
          <w:bookmarkEnd w:id="78" w:displacedByCustomXml="prev"/>
          <w:bookmarkEnd w:id="79" w:displacedByCustomXml="prev"/>
          <w:bookmarkEnd w:id="80" w:displacedByCustomXml="prev"/>
          <w:p w14:paraId="0C43FFD0" w14:textId="1055BAFC" w:rsidR="009D221F" w:rsidRPr="00A11902" w:rsidRDefault="008325A4" w:rsidP="000E2B0C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sort posts by up-votes (most to least), so that I can better view forum posts to my liking.</w:t>
            </w:r>
          </w:p>
          <w:bookmarkStart w:id="81" w:name="_Toc102312190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916240337"/>
              <w:placeholder>
                <w:docPart w:val="6FC09B5887804779AFED1C15FF265C94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BE9736D" w14:textId="77777777" w:rsidR="00A11902" w:rsidRDefault="00A11902" w:rsidP="009D221F">
                <w:pPr>
                  <w:pStyle w:val="Heading2"/>
                  <w:spacing w:after="80"/>
                  <w:rPr>
                    <w:rFonts w:ascii="Avenir Next LT Pro" w:hAnsi="Avenir Next LT Pro"/>
                    <w:sz w:val="32"/>
                    <w:szCs w:val="24"/>
                  </w:rPr>
                </w:pPr>
              </w:p>
              <w:p w14:paraId="2EDD8AA7" w14:textId="77777777" w:rsidR="00A11902" w:rsidRDefault="00A11902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020A1D" w:themeColor="text2" w:themeShade="40"/>
                    <w:sz w:val="32"/>
                    <w:szCs w:val="24"/>
                  </w:rPr>
                </w:pPr>
              </w:p>
              <w:p w14:paraId="43668CAD" w14:textId="75FE10F5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bookmarkStart w:id="82" w:name="_Toc102312913"/>
                <w:bookmarkStart w:id="83" w:name="_Toc102316382"/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lastRenderedPageBreak/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5</w:t>
                </w:r>
              </w:p>
            </w:sdtContent>
          </w:sdt>
          <w:bookmarkEnd w:id="83" w:displacedByCustomXml="prev"/>
          <w:bookmarkEnd w:id="82" w:displacedByCustomXml="prev"/>
          <w:bookmarkEnd w:id="81" w:displacedByCustomXml="prev"/>
          <w:p w14:paraId="502FADA0" w14:textId="44E11C0B" w:rsidR="009D221F" w:rsidRPr="00A11902" w:rsidRDefault="008325A4" w:rsidP="009D221F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sort posts by up-votes (least to most), so that I can better view forum posts to my liking.</w:t>
            </w:r>
          </w:p>
          <w:bookmarkStart w:id="84" w:name="_Toc102316383" w:displacedByCustomXml="next"/>
          <w:bookmarkStart w:id="85" w:name="_Toc102312914" w:displacedByCustomXml="next"/>
          <w:bookmarkStart w:id="86" w:name="_Toc102312191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474097145"/>
              <w:placeholder>
                <w:docPart w:val="FBB3C807DE1C4B30BEE802086B3EEF59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516FA398" w14:textId="228FCCF6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6</w:t>
                </w:r>
              </w:p>
            </w:sdtContent>
          </w:sdt>
          <w:bookmarkEnd w:id="84" w:displacedByCustomXml="prev"/>
          <w:bookmarkEnd w:id="85" w:displacedByCustomXml="prev"/>
          <w:bookmarkEnd w:id="86" w:displacedByCustomXml="prev"/>
          <w:p w14:paraId="42E3E219" w14:textId="628E6149" w:rsidR="009D221F" w:rsidRPr="00A11902" w:rsidRDefault="004730A9" w:rsidP="009D221F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sort posts by company name in alphabetical order (A-Z), so that I can better view forum posts to my liking.</w:t>
            </w:r>
          </w:p>
          <w:bookmarkStart w:id="87" w:name="_Toc102316384" w:displacedByCustomXml="next"/>
          <w:bookmarkStart w:id="88" w:name="_Toc102312915" w:displacedByCustomXml="next"/>
          <w:bookmarkStart w:id="89" w:name="_Toc102312192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393429501"/>
              <w:placeholder>
                <w:docPart w:val="76981A5F692A43949320AB027F51720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C7996EA" w14:textId="59D7D7B5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7</w:t>
                </w:r>
              </w:p>
            </w:sdtContent>
          </w:sdt>
          <w:bookmarkEnd w:id="87" w:displacedByCustomXml="prev"/>
          <w:bookmarkEnd w:id="88" w:displacedByCustomXml="prev"/>
          <w:bookmarkEnd w:id="89" w:displacedByCustomXml="prev"/>
          <w:p w14:paraId="0F9F8373" w14:textId="016CA1C6" w:rsidR="009D221F" w:rsidRPr="00A11902" w:rsidRDefault="004730A9" w:rsidP="009D221F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sort posts by company name in alphabetical order (A-Z), so that I can better view forum posts to my liking.</w:t>
            </w:r>
          </w:p>
          <w:bookmarkStart w:id="90" w:name="_Toc102316385" w:displacedByCustomXml="next"/>
          <w:bookmarkStart w:id="91" w:name="_Toc102312916" w:displacedByCustomXml="next"/>
          <w:bookmarkStart w:id="92" w:name="_Toc102312193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-1023855091"/>
              <w:placeholder>
                <w:docPart w:val="EA54CD08EA06419E8B570089313D1603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BF256C8" w14:textId="34E8F2DC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8</w:t>
                </w:r>
              </w:p>
            </w:sdtContent>
          </w:sdt>
          <w:bookmarkEnd w:id="90" w:displacedByCustomXml="prev"/>
          <w:bookmarkEnd w:id="91" w:displacedByCustomXml="prev"/>
          <w:bookmarkEnd w:id="92" w:displacedByCustomXml="prev"/>
          <w:p w14:paraId="4AF8374F" w14:textId="71EB816D" w:rsidR="009D221F" w:rsidRPr="00A11902" w:rsidRDefault="004730A9" w:rsidP="009D221F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sort posts in chronological order (newest to oldest), so that I can better view forum posts to my liking.</w:t>
            </w:r>
          </w:p>
          <w:bookmarkStart w:id="93" w:name="_Toc102316386" w:displacedByCustomXml="next"/>
          <w:bookmarkStart w:id="94" w:name="_Toc102312917" w:displacedByCustomXml="next"/>
          <w:bookmarkStart w:id="95" w:name="_Toc102312194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268973914"/>
              <w:placeholder>
                <w:docPart w:val="3E3DE277ABB24B008B9CA44022A451CB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1627F47F" w14:textId="5AC6E0A0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2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9</w:t>
                </w:r>
              </w:p>
            </w:sdtContent>
          </w:sdt>
          <w:bookmarkEnd w:id="93" w:displacedByCustomXml="prev"/>
          <w:bookmarkEnd w:id="94" w:displacedByCustomXml="prev"/>
          <w:bookmarkEnd w:id="95" w:displacedByCustomXml="prev"/>
          <w:p w14:paraId="15DB6EC1" w14:textId="7E728EEB" w:rsidR="009D221F" w:rsidRPr="00A11902" w:rsidRDefault="004730A9" w:rsidP="009D221F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 User, I can sort posts in reverse chronological order (oldest to newest), so that I can better view forum posts to my liking.</w:t>
            </w:r>
          </w:p>
          <w:bookmarkStart w:id="96" w:name="_Toc102316387" w:displacedByCustomXml="next"/>
          <w:bookmarkStart w:id="97" w:name="_Toc102312918" w:displacedByCustomXml="next"/>
          <w:bookmarkStart w:id="98" w:name="_Toc102312195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243226419"/>
              <w:placeholder>
                <w:docPart w:val="31451A349ED7484BAD50595E6DE5924F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7E267555" w14:textId="5DC39CAD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="00963CC6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30</w:t>
                </w:r>
              </w:p>
            </w:sdtContent>
          </w:sdt>
          <w:bookmarkEnd w:id="96" w:displacedByCustomXml="prev"/>
          <w:bookmarkEnd w:id="97" w:displacedByCustomXml="prev"/>
          <w:bookmarkEnd w:id="98" w:displacedByCustomXml="prev"/>
          <w:p w14:paraId="24703CE2" w14:textId="6B61A25F" w:rsidR="009D221F" w:rsidRPr="00A11902" w:rsidRDefault="00963CC6" w:rsidP="009D221F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an Admin, I can delete the posts of other users, so that I can delete any spam or unwanted forum posts.</w:t>
            </w:r>
          </w:p>
          <w:bookmarkStart w:id="99" w:name="_Toc102316388" w:displacedByCustomXml="next"/>
          <w:bookmarkStart w:id="100" w:name="_Toc102312919" w:displacedByCustomXml="next"/>
          <w:bookmarkStart w:id="101" w:name="_Toc102312196" w:displacedByCustomXml="next"/>
          <w:sdt>
            <w:sdtPr>
              <w:rPr>
                <w:rFonts w:ascii="Avenir Next LT Pro" w:hAnsi="Avenir Next LT Pro"/>
                <w:sz w:val="32"/>
                <w:szCs w:val="24"/>
              </w:rPr>
              <w:id w:val="1089195093"/>
              <w:placeholder>
                <w:docPart w:val="8433AA66D8034B74BCA27394E61BE5B2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23262FE1" w14:textId="3F6A716E" w:rsidR="009D221F" w:rsidRPr="00A11902" w:rsidRDefault="009D221F" w:rsidP="009D221F">
                <w:pPr>
                  <w:pStyle w:val="Heading2"/>
                  <w:spacing w:after="80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</w:pP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US0</w:t>
                </w:r>
                <w:r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3</w:t>
                </w:r>
                <w:r w:rsidR="0091512E" w:rsidRPr="00A11902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sz w:val="32"/>
                    <w:szCs w:val="24"/>
                  </w:rPr>
                  <w:t>1</w:t>
                </w:r>
              </w:p>
            </w:sdtContent>
          </w:sdt>
          <w:bookmarkEnd w:id="99" w:displacedByCustomXml="prev"/>
          <w:bookmarkEnd w:id="100" w:displacedByCustomXml="prev"/>
          <w:bookmarkEnd w:id="101" w:displacedByCustomXml="prev"/>
          <w:p w14:paraId="16191C22" w14:textId="0CCC035E" w:rsidR="00242812" w:rsidRPr="00242812" w:rsidRDefault="00963CC6" w:rsidP="00242812">
            <w:pPr>
              <w:pStyle w:val="Content"/>
              <w:spacing w:after="200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  <w:r w:rsidRPr="00A11902">
              <w:rPr>
                <w:rFonts w:ascii="Avenir Next LT Pro" w:hAnsi="Avenir Next LT Pro"/>
                <w:color w:val="101914" w:themeColor="accent5" w:themeShade="1A"/>
              </w:rPr>
              <w:t>As an Admin, I can delete the profiles of other users, so that I can delete any spam or unwanted profiles.</w:t>
            </w:r>
          </w:p>
        </w:tc>
      </w:tr>
    </w:tbl>
    <w:p w14:paraId="64D352E0" w14:textId="478FBF0E" w:rsidR="00522504" w:rsidRDefault="00522504" w:rsidP="00522504">
      <w:pPr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</w:pPr>
    </w:p>
    <w:p w14:paraId="70A168E1" w14:textId="77777777" w:rsidR="00522504" w:rsidRDefault="00522504">
      <w:pPr>
        <w:spacing w:after="200"/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</w:pPr>
      <w:r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  <w:br w:type="page"/>
      </w:r>
    </w:p>
    <w:p w14:paraId="6C71E611" w14:textId="77872A92" w:rsidR="00A6415F" w:rsidRPr="004E1075" w:rsidRDefault="00A6415F" w:rsidP="00A6415F">
      <w:pPr>
        <w:pStyle w:val="Heading1"/>
        <w:rPr>
          <w:rFonts w:ascii="Avenir Next LT Pro" w:hAnsi="Avenir Next LT Pro"/>
          <w:color w:val="101914" w:themeColor="accent5" w:themeShade="1A"/>
          <w:sz w:val="28"/>
          <w:szCs w:val="16"/>
        </w:rPr>
      </w:pPr>
      <w:bookmarkStart w:id="102" w:name="_Toc102316389"/>
      <w:r>
        <w:rPr>
          <w:rFonts w:ascii="Avenir Next LT Pro" w:hAnsi="Avenir Next LT Pro"/>
          <w:color w:val="101914" w:themeColor="accent5" w:themeShade="1A"/>
        </w:rPr>
        <w:lastRenderedPageBreak/>
        <w:t xml:space="preserve">Potential Features </w:t>
      </w:r>
      <w:r w:rsidR="00147DB6">
        <w:rPr>
          <w:rFonts w:ascii="Avenir Next LT Pro" w:hAnsi="Avenir Next LT Pro"/>
          <w:color w:val="101914" w:themeColor="accent5" w:themeShade="1A"/>
        </w:rPr>
        <w:t>To Be</w:t>
      </w:r>
      <w:r>
        <w:rPr>
          <w:rFonts w:ascii="Avenir Next LT Pro" w:hAnsi="Avenir Next LT Pro"/>
          <w:color w:val="101914" w:themeColor="accent5" w:themeShade="1A"/>
        </w:rPr>
        <w:t xml:space="preserve"> Implemented</w:t>
      </w:r>
      <w:bookmarkEnd w:id="102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522504" w14:paraId="5E15A559" w14:textId="77777777" w:rsidTr="0017691F">
        <w:trPr>
          <w:trHeight w:val="3546"/>
        </w:trPr>
        <w:tc>
          <w:tcPr>
            <w:tcW w:w="9999" w:type="dxa"/>
          </w:tcPr>
          <w:bookmarkStart w:id="103" w:name="_Toc102316390" w:displacedByCustomXml="next"/>
          <w:sdt>
            <w:sdtPr>
              <w:rPr>
                <w:rFonts w:ascii="Avenir Next LT Pro" w:hAnsi="Avenir Next LT Pro"/>
              </w:rPr>
              <w:id w:val="-159305035"/>
              <w:placeholder>
                <w:docPart w:val="BA63519B691C41C797FD509CB4110FDD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6EF50B09" w14:textId="308A8118" w:rsidR="00522504" w:rsidRPr="00094D95" w:rsidRDefault="00D712C8" w:rsidP="0017691F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Forum Post Comments</w:t>
                </w:r>
              </w:p>
            </w:sdtContent>
          </w:sdt>
          <w:bookmarkEnd w:id="103" w:displacedByCustomXml="prev"/>
          <w:p w14:paraId="49B55CAB" w14:textId="3BC609A4" w:rsidR="00522504" w:rsidRDefault="00AB40AC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  <w:r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Giving users the ability to comment on one another’s posts would be a great way t</w:t>
            </w:r>
            <w:r w:rsidR="00B771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o encourage</w:t>
            </w:r>
            <w:r w:rsidR="00BA0716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forum</w:t>
            </w:r>
            <w:r w:rsidR="00B771E8"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 xml:space="preserve"> discussion between website users.</w:t>
            </w:r>
          </w:p>
          <w:p w14:paraId="7B718B79" w14:textId="77777777" w:rsidR="00F50299" w:rsidRDefault="00F50299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</w:p>
          <w:bookmarkStart w:id="104" w:name="_Toc102316391" w:displacedByCustomXml="next"/>
          <w:sdt>
            <w:sdtPr>
              <w:rPr>
                <w:rFonts w:ascii="Avenir Next LT Pro" w:hAnsi="Avenir Next LT Pro"/>
              </w:rPr>
              <w:id w:val="576412903"/>
              <w:placeholder>
                <w:docPart w:val="2F9EF7A8A3CD49488666BF3E642104CE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38ECFFBB" w14:textId="6415533E" w:rsidR="00F50299" w:rsidRPr="00094D95" w:rsidRDefault="00F50299" w:rsidP="00F50299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 xml:space="preserve">User-To-User </w:t>
                </w:r>
                <w:r w:rsidR="00C4652E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Chat Messenger</w:t>
                </w:r>
              </w:p>
            </w:sdtContent>
          </w:sdt>
          <w:bookmarkEnd w:id="104" w:displacedByCustomXml="prev"/>
          <w:p w14:paraId="6CA85767" w14:textId="42343B22" w:rsidR="00F50299" w:rsidRDefault="00C4652E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  <w:r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  <w:t>Implementing a chat messenger would allow students to connect with students and potentially ask them for advice in regards to specific internships.</w:t>
            </w:r>
          </w:p>
          <w:p w14:paraId="4DB0E476" w14:textId="77777777" w:rsidR="00522504" w:rsidRDefault="00522504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</w:p>
          <w:bookmarkStart w:id="105" w:name="_Toc102316392" w:displacedByCustomXml="next"/>
          <w:sdt>
            <w:sdtPr>
              <w:rPr>
                <w:rFonts w:ascii="Avenir Next LT Pro" w:hAnsi="Avenir Next LT Pro"/>
              </w:rPr>
              <w:id w:val="-1972123145"/>
              <w:placeholder>
                <w:docPart w:val="EF4E181B67D544A298BAE140570F91E6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rFonts w:eastAsiaTheme="minorEastAsia" w:cstheme="minorBidi"/>
                <w:bCs/>
                <w:color w:val="273F31" w:themeColor="accent5" w:themeShade="40"/>
                <w:sz w:val="28"/>
                <w:szCs w:val="22"/>
              </w:rPr>
            </w:sdtEndPr>
            <w:sdtContent>
              <w:p w14:paraId="25FC41A2" w14:textId="6D44DC12" w:rsidR="003E0977" w:rsidRDefault="003952BB" w:rsidP="0017691F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Resume/CV</w:t>
                </w:r>
                <w:r w:rsidR="00EF725F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 xml:space="preserve"> Document</w:t>
                </w:r>
                <w:r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 xml:space="preserve"> Previews</w:t>
                </w:r>
                <w:bookmarkEnd w:id="105"/>
              </w:p>
              <w:p w14:paraId="07198F8E" w14:textId="7CFE5C11" w:rsidR="003E0977" w:rsidRDefault="00F967DD" w:rsidP="003E0977">
                <w:pPr>
                  <w:pStyle w:val="Content"/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</w:pPr>
                <w:r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 xml:space="preserve">Adding </w:t>
                </w:r>
                <w:r w:rsidR="003E0977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>an automatic document preview</w:t>
                </w:r>
                <w:r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>er on each user’s profile page would help users avoid from having to download every single Resume/CV that they want to take a quick look at.</w:t>
                </w:r>
              </w:p>
              <w:p w14:paraId="05BB8CEA" w14:textId="77777777" w:rsidR="003E0977" w:rsidRPr="003E0977" w:rsidRDefault="003E0977" w:rsidP="003E0977"/>
              <w:bookmarkStart w:id="106" w:name="_Toc102316393" w:displacedByCustomXml="next"/>
              <w:sdt>
                <w:sdtPr>
                  <w:rPr>
                    <w:rFonts w:ascii="Avenir Next LT Pro" w:hAnsi="Avenir Next LT Pro"/>
                  </w:rPr>
                  <w:id w:val="-1294200896"/>
                  <w:placeholder>
                    <w:docPart w:val="D5360F3EF577452EB9C601DC783DF4B2"/>
                  </w:placeholder>
                  <w15:dataBinding w:prefixMappings="xmlns:ns0='http://schemas.microsoft.com/temp/samples' " w:xpath="/ns0:employees[1]/ns0:employee[1]/ns0:CompanyName[1]" w:storeItemID="{00000000-0000-0000-0000-000000000000}"/>
                  <w15:appearance w15:val="hidden"/>
                </w:sdtPr>
                <w:sdtEndPr>
                  <w:rPr>
                    <w:rFonts w:eastAsiaTheme="minorEastAsia" w:cstheme="minorBidi"/>
                    <w:bCs/>
                    <w:color w:val="273F31" w:themeColor="accent5" w:themeShade="40"/>
                    <w:sz w:val="28"/>
                    <w:szCs w:val="22"/>
                  </w:rPr>
                </w:sdtEndPr>
                <w:sdtContent>
                  <w:p w14:paraId="34D55816" w14:textId="77777777" w:rsidR="009E614C" w:rsidRDefault="009E614C" w:rsidP="003E0977">
                    <w:pPr>
                      <w:pStyle w:val="Heading2"/>
                      <w:rPr>
                        <w:rFonts w:ascii="Avenir Next LT Pro" w:hAnsi="Avenir Next LT Pro"/>
                        <w:b/>
                        <w:bCs/>
                        <w:color w:val="273F31" w:themeColor="accent5" w:themeShade="40"/>
                      </w:rPr>
                    </w:pPr>
                    <w:r>
                      <w:rPr>
                        <w:rFonts w:ascii="Avenir Next LT Pro" w:hAnsi="Avenir Next LT Pro"/>
                        <w:b/>
                        <w:bCs/>
                        <w:color w:val="273F31" w:themeColor="accent5" w:themeShade="40"/>
                      </w:rPr>
                      <w:t>Enhanced Search Bar</w:t>
                    </w:r>
                    <w:bookmarkEnd w:id="106"/>
                  </w:p>
                  <w:p w14:paraId="77A108A0" w14:textId="272967F8" w:rsidR="009E614C" w:rsidRDefault="009E614C" w:rsidP="009E614C">
                    <w:pPr>
                      <w:pStyle w:val="Content"/>
                      <w:rPr>
                        <w:rFonts w:ascii="Avenir Next LT Pro" w:hAnsi="Avenir Next LT Pro"/>
                        <w:color w:val="101914" w:themeColor="accent5" w:themeShade="1A"/>
                        <w:sz w:val="32"/>
                        <w:szCs w:val="24"/>
                      </w:rPr>
                    </w:pPr>
                    <w:r>
                      <w:rPr>
                        <w:rFonts w:ascii="Avenir Next LT Pro" w:hAnsi="Avenir Next LT Pro"/>
                        <w:color w:val="101914" w:themeColor="accent5" w:themeShade="1A"/>
                        <w:sz w:val="32"/>
                        <w:szCs w:val="24"/>
                      </w:rPr>
                      <w:t xml:space="preserve">Giving users more way to search (specific user profiles, forum post keywords, etc.) would </w:t>
                    </w:r>
                    <w:r w:rsidR="007636FC">
                      <w:rPr>
                        <w:rFonts w:ascii="Avenir Next LT Pro" w:hAnsi="Avenir Next LT Pro"/>
                        <w:color w:val="101914" w:themeColor="accent5" w:themeShade="1A"/>
                        <w:sz w:val="32"/>
                        <w:szCs w:val="24"/>
                      </w:rPr>
                      <w:t>help them better find what they’re looking for.</w:t>
                    </w:r>
                  </w:p>
                  <w:p w14:paraId="42217B50" w14:textId="3DBA72DD" w:rsidR="003E0977" w:rsidRPr="009E614C" w:rsidRDefault="003E0977" w:rsidP="009E614C"/>
                </w:sdtContent>
              </w:sdt>
              <w:p w14:paraId="163962A1" w14:textId="48CE1B5B" w:rsidR="00522504" w:rsidRPr="003E0977" w:rsidRDefault="00522504" w:rsidP="003E0977"/>
            </w:sdtContent>
          </w:sdt>
          <w:p w14:paraId="32897336" w14:textId="697EF47A" w:rsidR="00522504" w:rsidRPr="000A35A5" w:rsidRDefault="00522504" w:rsidP="0017691F">
            <w:pPr>
              <w:pStyle w:val="Content"/>
              <w:rPr>
                <w:rFonts w:ascii="Avenir Next LT Pro" w:hAnsi="Avenir Next LT Pro"/>
              </w:rPr>
            </w:pPr>
          </w:p>
        </w:tc>
      </w:tr>
    </w:tbl>
    <w:p w14:paraId="1CCB8A92" w14:textId="28D5BE9F" w:rsidR="000F3AA4" w:rsidRDefault="000F3AA4" w:rsidP="00522504">
      <w:pPr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</w:pPr>
    </w:p>
    <w:p w14:paraId="2AFEADC2" w14:textId="77777777" w:rsidR="000F3AA4" w:rsidRDefault="000F3AA4">
      <w:pPr>
        <w:spacing w:after="200"/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</w:pPr>
      <w:r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  <w:br w:type="page"/>
      </w:r>
    </w:p>
    <w:p w14:paraId="2F4529CA" w14:textId="2EF41063" w:rsidR="000F3AA4" w:rsidRPr="004E1075" w:rsidRDefault="000F3AA4" w:rsidP="000F3AA4">
      <w:pPr>
        <w:pStyle w:val="Heading1"/>
        <w:rPr>
          <w:rFonts w:ascii="Avenir Next LT Pro" w:hAnsi="Avenir Next LT Pro"/>
          <w:color w:val="101914" w:themeColor="accent5" w:themeShade="1A"/>
          <w:sz w:val="28"/>
          <w:szCs w:val="16"/>
        </w:rPr>
      </w:pPr>
      <w:bookmarkStart w:id="107" w:name="_Toc102316394"/>
      <w:r>
        <w:rPr>
          <w:rFonts w:ascii="Avenir Next LT Pro" w:hAnsi="Avenir Next LT Pro"/>
          <w:color w:val="101914" w:themeColor="accent5" w:themeShade="1A"/>
        </w:rPr>
        <w:lastRenderedPageBreak/>
        <w:t>Installation and User Documentation</w:t>
      </w:r>
      <w:bookmarkEnd w:id="107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0F3AA4" w14:paraId="53C4FE51" w14:textId="77777777" w:rsidTr="0017691F">
        <w:trPr>
          <w:trHeight w:val="3546"/>
        </w:trPr>
        <w:tc>
          <w:tcPr>
            <w:tcW w:w="9999" w:type="dxa"/>
          </w:tcPr>
          <w:bookmarkStart w:id="108" w:name="_Toc102316395" w:displacedByCustomXml="next"/>
          <w:sdt>
            <w:sdtPr>
              <w:rPr>
                <w:rFonts w:ascii="Avenir Next LT Pro" w:hAnsi="Avenir Next LT Pro"/>
              </w:rPr>
              <w:id w:val="247010739"/>
              <w:placeholder>
                <w:docPart w:val="08BC23922F0C48A8BAA468277CCB1E65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0B610486" w14:textId="42B5832A" w:rsidR="000F3AA4" w:rsidRPr="00094D95" w:rsidRDefault="000F3AA4" w:rsidP="0017691F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GitHub Repository</w:t>
                </w:r>
              </w:p>
            </w:sdtContent>
          </w:sdt>
          <w:bookmarkEnd w:id="108" w:displacedByCustomXml="prev"/>
          <w:p w14:paraId="23F74FDD" w14:textId="74AAF609" w:rsidR="000F3AA4" w:rsidRDefault="00257FE4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  <w:hyperlink r:id="rId16" w:history="1">
              <w:r w:rsidR="001C7BC2" w:rsidRPr="00257FE4">
                <w:rPr>
                  <w:rStyle w:val="Hyperlink"/>
                  <w:rFonts w:ascii="Avenir Next LT Pro" w:hAnsi="Avenir Next LT Pro"/>
                  <w:color w:val="050E15" w:themeColor="hyperlink" w:themeShade="1A"/>
                  <w:sz w:val="32"/>
                  <w:szCs w:val="24"/>
                </w:rPr>
                <w:t>https://github.c</w:t>
              </w:r>
              <w:r w:rsidR="001C7BC2" w:rsidRPr="00257FE4">
                <w:rPr>
                  <w:rStyle w:val="Hyperlink"/>
                  <w:rFonts w:ascii="Avenir Next LT Pro" w:hAnsi="Avenir Next LT Pro"/>
                  <w:color w:val="050E15" w:themeColor="hyperlink" w:themeShade="1A"/>
                  <w:sz w:val="32"/>
                  <w:szCs w:val="24"/>
                </w:rPr>
                <w:t>o</w:t>
              </w:r>
              <w:r w:rsidR="001C7BC2" w:rsidRPr="00257FE4">
                <w:rPr>
                  <w:rStyle w:val="Hyperlink"/>
                  <w:rFonts w:ascii="Avenir Next LT Pro" w:hAnsi="Avenir Next LT Pro"/>
                  <w:color w:val="050E15" w:themeColor="hyperlink" w:themeShade="1A"/>
                  <w:sz w:val="32"/>
                  <w:szCs w:val="24"/>
                </w:rPr>
                <w:t>m/rwprice31/InternNet</w:t>
              </w:r>
            </w:hyperlink>
          </w:p>
          <w:p w14:paraId="61BF9A30" w14:textId="77777777" w:rsidR="000F3AA4" w:rsidRDefault="000F3AA4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</w:rPr>
            </w:pPr>
          </w:p>
          <w:bookmarkStart w:id="109" w:name="_Toc102316396" w:displacedByCustomXml="next"/>
          <w:sdt>
            <w:sdtPr>
              <w:rPr>
                <w:rFonts w:ascii="Avenir Next LT Pro" w:hAnsi="Avenir Next LT Pro"/>
              </w:rPr>
              <w:id w:val="-800538741"/>
              <w:placeholder>
                <w:docPart w:val="D1054431570948BBAC5BBE60879C8428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/>
                <w:bCs/>
                <w:color w:val="273F31" w:themeColor="accent5" w:themeShade="40"/>
              </w:rPr>
            </w:sdtEndPr>
            <w:sdtContent>
              <w:p w14:paraId="0E8B1987" w14:textId="30630E4E" w:rsidR="000F3AA4" w:rsidRPr="00257FE4" w:rsidRDefault="00257FE4" w:rsidP="0017691F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lang w:val="es-ES"/>
                  </w:rPr>
                </w:pPr>
                <w:r w:rsidRPr="00257FE4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  <w:lang w:val="es-ES"/>
                  </w:rPr>
                  <w:t>JIRA Board</w:t>
                </w:r>
              </w:p>
            </w:sdtContent>
          </w:sdt>
          <w:bookmarkEnd w:id="109" w:displacedByCustomXml="prev"/>
          <w:p w14:paraId="095F0DB6" w14:textId="3254DDDA" w:rsidR="000F3AA4" w:rsidRPr="00257FE4" w:rsidRDefault="00257FE4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  <w:lang w:val="es-ES"/>
              </w:rPr>
            </w:pPr>
            <w:hyperlink r:id="rId17" w:history="1">
              <w:r w:rsidRPr="00257FE4">
                <w:rPr>
                  <w:rStyle w:val="Hyperlink"/>
                  <w:rFonts w:ascii="Avenir Next LT Pro" w:hAnsi="Avenir Next LT Pro"/>
                  <w:color w:val="050E15" w:themeColor="hyperlink" w:themeShade="1A"/>
                  <w:sz w:val="32"/>
                  <w:szCs w:val="24"/>
                  <w:lang w:val="es-ES"/>
                </w:rPr>
                <w:t>https://jira.ggc.edu/projects/INN/s</w:t>
              </w:r>
              <w:r w:rsidRPr="00257FE4">
                <w:rPr>
                  <w:rStyle w:val="Hyperlink"/>
                  <w:rFonts w:ascii="Avenir Next LT Pro" w:hAnsi="Avenir Next LT Pro"/>
                  <w:color w:val="050E15" w:themeColor="hyperlink" w:themeShade="1A"/>
                  <w:sz w:val="32"/>
                  <w:szCs w:val="24"/>
                  <w:lang w:val="es-ES"/>
                </w:rPr>
                <w:t>u</w:t>
              </w:r>
              <w:r w:rsidRPr="00257FE4">
                <w:rPr>
                  <w:rStyle w:val="Hyperlink"/>
                  <w:rFonts w:ascii="Avenir Next LT Pro" w:hAnsi="Avenir Next LT Pro"/>
                  <w:color w:val="050E15" w:themeColor="hyperlink" w:themeShade="1A"/>
                  <w:sz w:val="32"/>
                  <w:szCs w:val="24"/>
                  <w:lang w:val="es-ES"/>
                </w:rPr>
                <w:t>mmary</w:t>
              </w:r>
            </w:hyperlink>
          </w:p>
          <w:p w14:paraId="1E9DC567" w14:textId="77777777" w:rsidR="000F3AA4" w:rsidRPr="00257FE4" w:rsidRDefault="000F3AA4" w:rsidP="0017691F">
            <w:pPr>
              <w:pStyle w:val="Content"/>
              <w:rPr>
                <w:rFonts w:ascii="Avenir Next LT Pro" w:hAnsi="Avenir Next LT Pro"/>
                <w:color w:val="101914" w:themeColor="accent5" w:themeShade="1A"/>
                <w:sz w:val="32"/>
                <w:szCs w:val="24"/>
                <w:lang w:val="es-ES"/>
              </w:rPr>
            </w:pPr>
          </w:p>
          <w:bookmarkStart w:id="110" w:name="_Toc102316397" w:displacedByCustomXml="next"/>
          <w:sdt>
            <w:sdtPr>
              <w:rPr>
                <w:rFonts w:ascii="Avenir Next LT Pro" w:hAnsi="Avenir Next LT Pro"/>
              </w:rPr>
              <w:id w:val="-1457410403"/>
              <w:placeholder>
                <w:docPart w:val="E0C6A2190C344869B5D968967EB19048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rFonts w:eastAsiaTheme="minorEastAsia" w:cstheme="minorBidi"/>
                <w:bCs/>
                <w:color w:val="273F31" w:themeColor="accent5" w:themeShade="40"/>
                <w:sz w:val="28"/>
                <w:szCs w:val="22"/>
              </w:rPr>
            </w:sdtEndPr>
            <w:sdtContent>
              <w:p w14:paraId="25AAC26F" w14:textId="3BD1F6E8" w:rsidR="000F3AA4" w:rsidRPr="00DB10FD" w:rsidRDefault="0059335C" w:rsidP="0017691F">
                <w:pPr>
                  <w:pStyle w:val="Heading2"/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</w:pPr>
                <w:r w:rsidRPr="00DB10FD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 xml:space="preserve">Firebase </w:t>
                </w:r>
                <w:r w:rsidR="00DB10FD" w:rsidRPr="00DB10FD">
                  <w:rPr>
                    <w:rFonts w:ascii="Avenir Next LT Pro" w:hAnsi="Avenir Next LT Pro"/>
                    <w:b/>
                    <w:bCs/>
                    <w:color w:val="273F31" w:themeColor="accent5" w:themeShade="40"/>
                  </w:rPr>
                  <w:t>Account</w:t>
                </w:r>
                <w:bookmarkEnd w:id="110"/>
              </w:p>
              <w:p w14:paraId="22F1D0C7" w14:textId="1639E3E2" w:rsidR="000F3AA4" w:rsidRDefault="003615AA" w:rsidP="0017691F">
                <w:pPr>
                  <w:pStyle w:val="Content"/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</w:pPr>
                <w:r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>Please contact</w:t>
                </w:r>
                <w:r w:rsidR="00DB10FD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 xml:space="preserve"> </w:t>
                </w:r>
                <w:r w:rsidR="003D724B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>Ryan Gambrell</w:t>
                </w:r>
                <w:r w:rsidR="00DB10FD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 xml:space="preserve"> </w:t>
                </w:r>
                <w:r w:rsidR="003D724B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>(</w:t>
                </w:r>
                <w:hyperlink r:id="rId18" w:history="1">
                  <w:r w:rsidR="003D724B" w:rsidRPr="003D724B">
                    <w:rPr>
                      <w:rStyle w:val="Hyperlink"/>
                      <w:rFonts w:ascii="Avenir Next LT Pro" w:hAnsi="Avenir Next LT Pro"/>
                      <w:color w:val="050E15" w:themeColor="hyperlink" w:themeShade="1A"/>
                      <w:sz w:val="32"/>
                      <w:szCs w:val="24"/>
                    </w:rPr>
                    <w:t>ryanpeytonga</w:t>
                  </w:r>
                  <w:r w:rsidR="003D724B" w:rsidRPr="003D724B">
                    <w:rPr>
                      <w:rStyle w:val="Hyperlink"/>
                      <w:rFonts w:ascii="Avenir Next LT Pro" w:hAnsi="Avenir Next LT Pro"/>
                      <w:color w:val="050E15" w:themeColor="hyperlink" w:themeShade="1A"/>
                      <w:sz w:val="32"/>
                      <w:szCs w:val="24"/>
                    </w:rPr>
                    <w:t>m</w:t>
                  </w:r>
                  <w:r w:rsidR="003D724B" w:rsidRPr="003D724B">
                    <w:rPr>
                      <w:rStyle w:val="Hyperlink"/>
                      <w:rFonts w:ascii="Avenir Next LT Pro" w:hAnsi="Avenir Next LT Pro"/>
                      <w:color w:val="050E15" w:themeColor="hyperlink" w:themeShade="1A"/>
                      <w:sz w:val="32"/>
                      <w:szCs w:val="24"/>
                    </w:rPr>
                    <w:t>brell@gmail.com</w:t>
                  </w:r>
                </w:hyperlink>
                <w:r w:rsidR="003D724B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 xml:space="preserve">) </w:t>
                </w:r>
                <w:r w:rsidR="00DB10FD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 xml:space="preserve">for </w:t>
                </w:r>
                <w:r w:rsidR="009F6195">
                  <w:rPr>
                    <w:rFonts w:ascii="Avenir Next LT Pro" w:hAnsi="Avenir Next LT Pro"/>
                    <w:color w:val="101914" w:themeColor="accent5" w:themeShade="1A"/>
                    <w:sz w:val="32"/>
                    <w:szCs w:val="24"/>
                  </w:rPr>
                  <w:t>this information.</w:t>
                </w:r>
              </w:p>
              <w:p w14:paraId="435E2785" w14:textId="77777777" w:rsidR="000F3AA4" w:rsidRPr="003E0977" w:rsidRDefault="000F3AA4" w:rsidP="0017691F"/>
            </w:sdtContent>
          </w:sdt>
          <w:p w14:paraId="0E1EEF0A" w14:textId="77777777" w:rsidR="000F3AA4" w:rsidRPr="000A35A5" w:rsidRDefault="000F3AA4" w:rsidP="0017691F">
            <w:pPr>
              <w:pStyle w:val="Content"/>
              <w:rPr>
                <w:rFonts w:ascii="Avenir Next LT Pro" w:hAnsi="Avenir Next LT Pro"/>
              </w:rPr>
            </w:pPr>
          </w:p>
        </w:tc>
      </w:tr>
    </w:tbl>
    <w:p w14:paraId="4C9FC858" w14:textId="77777777" w:rsidR="00093C98" w:rsidRPr="00093C98" w:rsidRDefault="00093C98" w:rsidP="00522504">
      <w:pPr>
        <w:rPr>
          <w:rFonts w:ascii="Avenir Next LT Pro" w:hAnsi="Avenir Next LT Pro"/>
          <w:b w:val="0"/>
          <w:bCs/>
          <w:i/>
          <w:iCs/>
          <w:color w:val="101914" w:themeColor="accent5" w:themeShade="1A"/>
          <w:sz w:val="24"/>
          <w:szCs w:val="20"/>
        </w:rPr>
      </w:pPr>
    </w:p>
    <w:sectPr w:rsidR="00093C98" w:rsidRPr="00093C98" w:rsidSect="009F0FA7">
      <w:headerReference w:type="default" r:id="rId19"/>
      <w:footerReference w:type="default" r:id="rId20"/>
      <w:pgSz w:w="12240" w:h="15840"/>
      <w:pgMar w:top="720" w:right="1152" w:bottom="720" w:left="1152" w:header="0" w:footer="288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B4ED7" w14:textId="77777777" w:rsidR="006061C6" w:rsidRDefault="006061C6">
      <w:r>
        <w:separator/>
      </w:r>
    </w:p>
    <w:p w14:paraId="50AC59C8" w14:textId="77777777" w:rsidR="006061C6" w:rsidRDefault="006061C6"/>
  </w:endnote>
  <w:endnote w:type="continuationSeparator" w:id="0">
    <w:p w14:paraId="5381A68C" w14:textId="77777777" w:rsidR="006061C6" w:rsidRDefault="006061C6">
      <w:r>
        <w:continuationSeparator/>
      </w:r>
    </w:p>
    <w:p w14:paraId="2FDF1D01" w14:textId="77777777" w:rsidR="006061C6" w:rsidRDefault="006061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5369129"/>
      <w:docPartObj>
        <w:docPartGallery w:val="Page Numbers (Bottom of Page)"/>
        <w:docPartUnique/>
      </w:docPartObj>
    </w:sdtPr>
    <w:sdtContent>
      <w:p w14:paraId="09E04B5B" w14:textId="28F665B2" w:rsidR="00C17FDE" w:rsidRDefault="00C17FDE">
        <w:pPr>
          <w:pStyle w:val="Footer"/>
          <w:jc w:val="center"/>
        </w:pPr>
        <w:r w:rsidRPr="00191BFF">
          <w:rPr>
            <w:rFonts w:ascii="Avenir Next LT Pro" w:hAnsi="Avenir Next LT Pro"/>
            <w:color w:val="273F31" w:themeColor="accent5" w:themeShade="40"/>
          </w:rPr>
          <w:t>[</w:t>
        </w:r>
        <w:r w:rsidRPr="00191BFF">
          <w:rPr>
            <w:rFonts w:ascii="Avenir Next LT Pro" w:hAnsi="Avenir Next LT Pro"/>
            <w:color w:val="273F31" w:themeColor="accent5" w:themeShade="40"/>
          </w:rPr>
          <w:fldChar w:fldCharType="begin"/>
        </w:r>
        <w:r w:rsidRPr="00191BFF">
          <w:rPr>
            <w:rFonts w:ascii="Avenir Next LT Pro" w:hAnsi="Avenir Next LT Pro"/>
            <w:color w:val="273F31" w:themeColor="accent5" w:themeShade="40"/>
          </w:rPr>
          <w:instrText xml:space="preserve"> PAGE   \* MERGEFORMAT </w:instrText>
        </w:r>
        <w:r w:rsidRPr="00191BFF">
          <w:rPr>
            <w:rFonts w:ascii="Avenir Next LT Pro" w:hAnsi="Avenir Next LT Pro"/>
            <w:color w:val="273F31" w:themeColor="accent5" w:themeShade="40"/>
          </w:rPr>
          <w:fldChar w:fldCharType="separate"/>
        </w:r>
        <w:r w:rsidRPr="00191BFF">
          <w:rPr>
            <w:rFonts w:ascii="Avenir Next LT Pro" w:hAnsi="Avenir Next LT Pro"/>
            <w:noProof/>
            <w:color w:val="273F31" w:themeColor="accent5" w:themeShade="40"/>
          </w:rPr>
          <w:t>2</w:t>
        </w:r>
        <w:r w:rsidRPr="00191BFF">
          <w:rPr>
            <w:rFonts w:ascii="Avenir Next LT Pro" w:hAnsi="Avenir Next LT Pro"/>
            <w:noProof/>
            <w:color w:val="273F31" w:themeColor="accent5" w:themeShade="40"/>
          </w:rPr>
          <w:fldChar w:fldCharType="end"/>
        </w:r>
        <w:r w:rsidRPr="00191BFF">
          <w:rPr>
            <w:rFonts w:ascii="Avenir Next LT Pro" w:hAnsi="Avenir Next LT Pro"/>
            <w:color w:val="273F31" w:themeColor="accent5" w:themeShade="40"/>
          </w:rPr>
          <w:t>]</w:t>
        </w:r>
      </w:p>
    </w:sdtContent>
  </w:sdt>
  <w:p w14:paraId="1B1E6CD8" w14:textId="311D1089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FCC27" w14:textId="77777777" w:rsidR="006061C6" w:rsidRDefault="006061C6">
      <w:r>
        <w:separator/>
      </w:r>
    </w:p>
    <w:p w14:paraId="5D17CFA7" w14:textId="77777777" w:rsidR="006061C6" w:rsidRDefault="006061C6"/>
  </w:footnote>
  <w:footnote w:type="continuationSeparator" w:id="0">
    <w:p w14:paraId="3827E00A" w14:textId="77777777" w:rsidR="006061C6" w:rsidRDefault="006061C6">
      <w:r>
        <w:continuationSeparator/>
      </w:r>
    </w:p>
    <w:p w14:paraId="6CCAB62C" w14:textId="77777777" w:rsidR="006061C6" w:rsidRDefault="006061C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54215" w14:textId="41E93B35" w:rsidR="00D077E9" w:rsidRDefault="00D077E9" w:rsidP="00971BF6">
    <w:pPr>
      <w:pStyle w:val="Header"/>
    </w:pPr>
  </w:p>
  <w:p w14:paraId="56F724CC" w14:textId="5206F0B4" w:rsidR="00971BF6" w:rsidRDefault="00971BF6" w:rsidP="00971BF6">
    <w:pPr>
      <w:pStyle w:val="Header"/>
    </w:pPr>
  </w:p>
  <w:p w14:paraId="078C2707" w14:textId="6F4CFCDC" w:rsidR="00971BF6" w:rsidRDefault="00971BF6" w:rsidP="00971BF6">
    <w:pPr>
      <w:pStyle w:val="Header"/>
    </w:pPr>
    <w:r w:rsidRPr="00D86945"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F3C7CE" wp14:editId="4F5C0B44">
              <wp:simplePos x="0" y="0"/>
              <wp:positionH relativeFrom="margin">
                <wp:posOffset>-1270</wp:posOffset>
              </wp:positionH>
              <wp:positionV relativeFrom="paragraph">
                <wp:posOffset>36034</wp:posOffset>
              </wp:positionV>
              <wp:extent cx="6379845" cy="7620"/>
              <wp:effectExtent l="19050" t="19050" r="20955" b="30480"/>
              <wp:wrapNone/>
              <wp:docPr id="10" name="Straight Connector 10" descr="text divid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79845" cy="762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5">
                            <a:lumMod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8FECB3" id="Straight Connector 10" o:spid="_x0000_s1026" alt="text divider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1pt,2.85pt" to="502.2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" strokecolor="#263e30 [808]" strokeweight="3pt">
              <w10:wrap anchorx="margin"/>
            </v:line>
          </w:pict>
        </mc:Fallback>
      </mc:AlternateContent>
    </w:r>
  </w:p>
  <w:p w14:paraId="7C761D9D" w14:textId="77777777" w:rsidR="00971BF6" w:rsidRPr="00971BF6" w:rsidRDefault="00971BF6" w:rsidP="00971B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35907"/>
    <w:multiLevelType w:val="hybridMultilevel"/>
    <w:tmpl w:val="73EA5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2019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23"/>
    <w:rsid w:val="000052F0"/>
    <w:rsid w:val="0001638F"/>
    <w:rsid w:val="0002482E"/>
    <w:rsid w:val="000327F7"/>
    <w:rsid w:val="00041CE8"/>
    <w:rsid w:val="00050324"/>
    <w:rsid w:val="00093C98"/>
    <w:rsid w:val="00094D95"/>
    <w:rsid w:val="000A0150"/>
    <w:rsid w:val="000A35A5"/>
    <w:rsid w:val="000E2B0C"/>
    <w:rsid w:val="000E63C9"/>
    <w:rsid w:val="000F040E"/>
    <w:rsid w:val="000F3AA4"/>
    <w:rsid w:val="00130E9D"/>
    <w:rsid w:val="00140575"/>
    <w:rsid w:val="00147DB6"/>
    <w:rsid w:val="00150A6D"/>
    <w:rsid w:val="00163293"/>
    <w:rsid w:val="00181ACF"/>
    <w:rsid w:val="00185B35"/>
    <w:rsid w:val="00191BFF"/>
    <w:rsid w:val="00194DE5"/>
    <w:rsid w:val="001C7BC2"/>
    <w:rsid w:val="001F2BC8"/>
    <w:rsid w:val="001F5F6B"/>
    <w:rsid w:val="002120D9"/>
    <w:rsid w:val="002327DC"/>
    <w:rsid w:val="00242812"/>
    <w:rsid w:val="00243EBC"/>
    <w:rsid w:val="00246A35"/>
    <w:rsid w:val="00257FE4"/>
    <w:rsid w:val="002756E1"/>
    <w:rsid w:val="00284348"/>
    <w:rsid w:val="002854CC"/>
    <w:rsid w:val="002B0A6E"/>
    <w:rsid w:val="002C0CDF"/>
    <w:rsid w:val="002C5C03"/>
    <w:rsid w:val="002F51F5"/>
    <w:rsid w:val="002F6BA9"/>
    <w:rsid w:val="00303D11"/>
    <w:rsid w:val="00312137"/>
    <w:rsid w:val="003145D1"/>
    <w:rsid w:val="0032216F"/>
    <w:rsid w:val="00330359"/>
    <w:rsid w:val="003374F5"/>
    <w:rsid w:val="0033762F"/>
    <w:rsid w:val="00354A73"/>
    <w:rsid w:val="003615AA"/>
    <w:rsid w:val="00364155"/>
    <w:rsid w:val="00366C7E"/>
    <w:rsid w:val="00374D78"/>
    <w:rsid w:val="00384EA3"/>
    <w:rsid w:val="00391B9E"/>
    <w:rsid w:val="00392FFC"/>
    <w:rsid w:val="003952BB"/>
    <w:rsid w:val="003A39A1"/>
    <w:rsid w:val="003C2191"/>
    <w:rsid w:val="003C2577"/>
    <w:rsid w:val="003D3863"/>
    <w:rsid w:val="003D724B"/>
    <w:rsid w:val="003E0977"/>
    <w:rsid w:val="003E2F14"/>
    <w:rsid w:val="003F1326"/>
    <w:rsid w:val="004110DE"/>
    <w:rsid w:val="00426962"/>
    <w:rsid w:val="004335FB"/>
    <w:rsid w:val="0044085A"/>
    <w:rsid w:val="00460906"/>
    <w:rsid w:val="004730A9"/>
    <w:rsid w:val="004901D6"/>
    <w:rsid w:val="004B21A5"/>
    <w:rsid w:val="004E1075"/>
    <w:rsid w:val="00503415"/>
    <w:rsid w:val="005037F0"/>
    <w:rsid w:val="00513719"/>
    <w:rsid w:val="00516A86"/>
    <w:rsid w:val="00522504"/>
    <w:rsid w:val="00524171"/>
    <w:rsid w:val="005275F6"/>
    <w:rsid w:val="00537473"/>
    <w:rsid w:val="00537C4B"/>
    <w:rsid w:val="00542C48"/>
    <w:rsid w:val="00552D8C"/>
    <w:rsid w:val="005559BE"/>
    <w:rsid w:val="00572102"/>
    <w:rsid w:val="005835DB"/>
    <w:rsid w:val="00591D56"/>
    <w:rsid w:val="0059335C"/>
    <w:rsid w:val="005A1176"/>
    <w:rsid w:val="005C4443"/>
    <w:rsid w:val="005F1BB0"/>
    <w:rsid w:val="006061C6"/>
    <w:rsid w:val="006566D6"/>
    <w:rsid w:val="00656C4D"/>
    <w:rsid w:val="00683724"/>
    <w:rsid w:val="00693AF6"/>
    <w:rsid w:val="00697F23"/>
    <w:rsid w:val="006E5716"/>
    <w:rsid w:val="006F236E"/>
    <w:rsid w:val="006F7161"/>
    <w:rsid w:val="007258F8"/>
    <w:rsid w:val="007302B3"/>
    <w:rsid w:val="00730733"/>
    <w:rsid w:val="00730E3A"/>
    <w:rsid w:val="00736AAF"/>
    <w:rsid w:val="00753644"/>
    <w:rsid w:val="007636FC"/>
    <w:rsid w:val="00765B2A"/>
    <w:rsid w:val="00783A34"/>
    <w:rsid w:val="007C0430"/>
    <w:rsid w:val="007C6B52"/>
    <w:rsid w:val="007D16C5"/>
    <w:rsid w:val="007D690A"/>
    <w:rsid w:val="00806110"/>
    <w:rsid w:val="008256BA"/>
    <w:rsid w:val="008325A4"/>
    <w:rsid w:val="00841E5C"/>
    <w:rsid w:val="00845D29"/>
    <w:rsid w:val="00862FE4"/>
    <w:rsid w:val="0086389A"/>
    <w:rsid w:val="008759D6"/>
    <w:rsid w:val="0087605E"/>
    <w:rsid w:val="008B1FEE"/>
    <w:rsid w:val="008B422A"/>
    <w:rsid w:val="008D63F4"/>
    <w:rsid w:val="008F5F39"/>
    <w:rsid w:val="00903C32"/>
    <w:rsid w:val="0091512E"/>
    <w:rsid w:val="00916B16"/>
    <w:rsid w:val="009173B9"/>
    <w:rsid w:val="0093335D"/>
    <w:rsid w:val="00935C7C"/>
    <w:rsid w:val="0093613E"/>
    <w:rsid w:val="00943026"/>
    <w:rsid w:val="00963CC6"/>
    <w:rsid w:val="00966B81"/>
    <w:rsid w:val="00971BF6"/>
    <w:rsid w:val="009853FD"/>
    <w:rsid w:val="009908B5"/>
    <w:rsid w:val="009C7720"/>
    <w:rsid w:val="009D221F"/>
    <w:rsid w:val="009E614C"/>
    <w:rsid w:val="009F0FA7"/>
    <w:rsid w:val="009F474E"/>
    <w:rsid w:val="009F6195"/>
    <w:rsid w:val="00A11902"/>
    <w:rsid w:val="00A23AFA"/>
    <w:rsid w:val="00A31B3E"/>
    <w:rsid w:val="00A3525E"/>
    <w:rsid w:val="00A532F3"/>
    <w:rsid w:val="00A6415F"/>
    <w:rsid w:val="00A8343E"/>
    <w:rsid w:val="00A8489E"/>
    <w:rsid w:val="00AB40AC"/>
    <w:rsid w:val="00AB4B13"/>
    <w:rsid w:val="00AC29F3"/>
    <w:rsid w:val="00AD583B"/>
    <w:rsid w:val="00AE7AD1"/>
    <w:rsid w:val="00B06CE1"/>
    <w:rsid w:val="00B231E5"/>
    <w:rsid w:val="00B605B8"/>
    <w:rsid w:val="00B771E8"/>
    <w:rsid w:val="00BA0716"/>
    <w:rsid w:val="00C02B87"/>
    <w:rsid w:val="00C17FDE"/>
    <w:rsid w:val="00C24C04"/>
    <w:rsid w:val="00C4086D"/>
    <w:rsid w:val="00C4652E"/>
    <w:rsid w:val="00C64A66"/>
    <w:rsid w:val="00CA1896"/>
    <w:rsid w:val="00CB5901"/>
    <w:rsid w:val="00CB5B28"/>
    <w:rsid w:val="00CF5371"/>
    <w:rsid w:val="00D0323A"/>
    <w:rsid w:val="00D0559F"/>
    <w:rsid w:val="00D077E9"/>
    <w:rsid w:val="00D416C1"/>
    <w:rsid w:val="00D42CB7"/>
    <w:rsid w:val="00D5413D"/>
    <w:rsid w:val="00D570A9"/>
    <w:rsid w:val="00D70D02"/>
    <w:rsid w:val="00D712C8"/>
    <w:rsid w:val="00D770C7"/>
    <w:rsid w:val="00D86945"/>
    <w:rsid w:val="00D90290"/>
    <w:rsid w:val="00D922D8"/>
    <w:rsid w:val="00DA7875"/>
    <w:rsid w:val="00DB10FD"/>
    <w:rsid w:val="00DD152F"/>
    <w:rsid w:val="00DE213F"/>
    <w:rsid w:val="00DF027C"/>
    <w:rsid w:val="00E00A32"/>
    <w:rsid w:val="00E03E03"/>
    <w:rsid w:val="00E1222A"/>
    <w:rsid w:val="00E22ACD"/>
    <w:rsid w:val="00E25D46"/>
    <w:rsid w:val="00E620B0"/>
    <w:rsid w:val="00E6504A"/>
    <w:rsid w:val="00E81B40"/>
    <w:rsid w:val="00E84AD1"/>
    <w:rsid w:val="00E84B1D"/>
    <w:rsid w:val="00EF555B"/>
    <w:rsid w:val="00EF725F"/>
    <w:rsid w:val="00F027BB"/>
    <w:rsid w:val="00F10677"/>
    <w:rsid w:val="00F11DCF"/>
    <w:rsid w:val="00F162EA"/>
    <w:rsid w:val="00F50299"/>
    <w:rsid w:val="00F52D27"/>
    <w:rsid w:val="00F672B2"/>
    <w:rsid w:val="00F83527"/>
    <w:rsid w:val="00F967DD"/>
    <w:rsid w:val="00FA19F9"/>
    <w:rsid w:val="00FC2384"/>
    <w:rsid w:val="00FD583F"/>
    <w:rsid w:val="00FD7488"/>
    <w:rsid w:val="00FE0D1A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216EBA"/>
  <w15:docId w15:val="{FC5AD402-064F-46BB-8A51-B0EFC5546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181ACF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FC2384"/>
    <w:pPr>
      <w:tabs>
        <w:tab w:val="right" w:leader="dot" w:pos="9926"/>
      </w:tabs>
      <w:spacing w:after="100"/>
    </w:pPr>
    <w:rPr>
      <w:rFonts w:ascii="Avenir Next LT Pro" w:hAnsi="Avenir Next LT Pro"/>
      <w:noProof/>
      <w:color w:val="101914" w:themeColor="accent5" w:themeShade="1A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FC2384"/>
    <w:pPr>
      <w:tabs>
        <w:tab w:val="right" w:leader="dot" w:pos="9926"/>
      </w:tabs>
      <w:spacing w:after="100"/>
      <w:ind w:left="280"/>
    </w:pPr>
    <w:rPr>
      <w:rFonts w:ascii="Avenir Next LT Pro" w:hAnsi="Avenir Next LT Pro"/>
      <w:noProof/>
      <w:color w:val="273F31" w:themeColor="accent5" w:themeShade="4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81ACF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FE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7FE4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mailto:ryanpeytongambrell@gmail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jira.ggc.edu/projects/INN/summary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rwprice31/InternNet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rna\AppData\Local\Microsoft\Office\16.0\DTS\en-US%7b33E9E84D-BD80-4A7B-ADCB-15DB921EA195%7d\%7bD72C44E7-7BBB-4890-BBAF-6A8DBBB45260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09A5BA37CA8489DA8E68E07D945CD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041A0C-D659-4936-A5EF-EFB2757364D7}"/>
      </w:docPartPr>
      <w:docPartBody>
        <w:p w:rsidR="00000000" w:rsidRDefault="00491B85">
          <w:pPr>
            <w:pStyle w:val="409A5BA37CA8489DA8E68E07D945CDEB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May 1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1DA8AA8F3617424C884BE1CE91F3D2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13B593-A36D-476A-A6A3-D072828B017E}"/>
      </w:docPartPr>
      <w:docPartBody>
        <w:p w:rsidR="00000000" w:rsidRDefault="00491B85">
          <w:pPr>
            <w:pStyle w:val="1DA8AA8F3617424C884BE1CE91F3D202"/>
          </w:pPr>
          <w:r w:rsidRPr="00DF027C">
            <w:t>Subtitle Text Here</w:t>
          </w:r>
        </w:p>
      </w:docPartBody>
    </w:docPart>
    <w:docPart>
      <w:docPartPr>
        <w:name w:val="1C819CC7F98A401DAA9179BF3E52D9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F2E3F3-E316-4E03-A2AA-0A4D6A932D78}"/>
      </w:docPartPr>
      <w:docPartBody>
        <w:p w:rsidR="00000000" w:rsidRDefault="00406408" w:rsidP="00406408">
          <w:pPr>
            <w:pStyle w:val="1C819CC7F98A401DAA9179BF3E52D905"/>
          </w:pPr>
          <w:r w:rsidRPr="00DF027C">
            <w:t>Subtitle Text Here</w:t>
          </w:r>
        </w:p>
      </w:docPartBody>
    </w:docPart>
    <w:docPart>
      <w:docPartPr>
        <w:name w:val="059E27005C1748F68DEBB320B7AC86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59E9EE-9D3B-45CD-9532-EA9E5A69F721}"/>
      </w:docPartPr>
      <w:docPartBody>
        <w:p w:rsidR="00000000" w:rsidRDefault="00406408" w:rsidP="00406408">
          <w:pPr>
            <w:pStyle w:val="059E27005C1748F68DEBB320B7AC86E0"/>
          </w:pPr>
          <w:r w:rsidRPr="00DF027C">
            <w:t>Subtitle Text Here</w:t>
          </w:r>
        </w:p>
      </w:docPartBody>
    </w:docPart>
    <w:docPart>
      <w:docPartPr>
        <w:name w:val="26D56C3F8E544781A36C4911FF9B5B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FCDE66-9278-42D6-AE92-E6466CAD569E}"/>
      </w:docPartPr>
      <w:docPartBody>
        <w:p w:rsidR="00000000" w:rsidRDefault="00406408" w:rsidP="00406408">
          <w:pPr>
            <w:pStyle w:val="26D56C3F8E544781A36C4911FF9B5B45"/>
          </w:pPr>
          <w:r w:rsidRPr="00DF027C">
            <w:t>Subtitle Text Here</w:t>
          </w:r>
        </w:p>
      </w:docPartBody>
    </w:docPart>
    <w:docPart>
      <w:docPartPr>
        <w:name w:val="76446B92B2864AAA998BC18BF8E7BE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A31989-6AC2-4A67-83F5-C0D5841DD09C}"/>
      </w:docPartPr>
      <w:docPartBody>
        <w:p w:rsidR="00000000" w:rsidRDefault="00406408" w:rsidP="00406408">
          <w:pPr>
            <w:pStyle w:val="76446B92B2864AAA998BC18BF8E7BE50"/>
          </w:pPr>
          <w:r w:rsidRPr="00DF027C">
            <w:t>Subtitle Text Here</w:t>
          </w:r>
        </w:p>
      </w:docPartBody>
    </w:docPart>
    <w:docPart>
      <w:docPartPr>
        <w:name w:val="38B9699869A9467AB69C7C9AD77132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FED96D-52A4-48EB-9D4F-08F071F18BA9}"/>
      </w:docPartPr>
      <w:docPartBody>
        <w:p w:rsidR="00000000" w:rsidRDefault="00406408" w:rsidP="00406408">
          <w:pPr>
            <w:pStyle w:val="38B9699869A9467AB69C7C9AD771324E"/>
          </w:pPr>
          <w:r w:rsidRPr="00DF027C">
            <w:t>Subtitle Text Here</w:t>
          </w:r>
        </w:p>
      </w:docPartBody>
    </w:docPart>
    <w:docPart>
      <w:docPartPr>
        <w:name w:val="C63B9B55B46C4A62A2FF307E099384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D59F3-D242-4384-8B13-4B983255A0FC}"/>
      </w:docPartPr>
      <w:docPartBody>
        <w:p w:rsidR="00000000" w:rsidRDefault="00406408" w:rsidP="00406408">
          <w:pPr>
            <w:pStyle w:val="C63B9B55B46C4A62A2FF307E099384FD"/>
          </w:pPr>
          <w:r w:rsidRPr="00DF027C">
            <w:t>Subtitle Text Here</w:t>
          </w:r>
        </w:p>
      </w:docPartBody>
    </w:docPart>
    <w:docPart>
      <w:docPartPr>
        <w:name w:val="2E429DDA3DF840898F1821B7C9860F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39F272-23BD-4974-B006-FBBBDFE65A7A}"/>
      </w:docPartPr>
      <w:docPartBody>
        <w:p w:rsidR="00000000" w:rsidRDefault="00406408" w:rsidP="00406408">
          <w:pPr>
            <w:pStyle w:val="2E429DDA3DF840898F1821B7C9860F1C"/>
          </w:pPr>
          <w:r w:rsidRPr="00DF027C">
            <w:t>Subtitle Text Here</w:t>
          </w:r>
        </w:p>
      </w:docPartBody>
    </w:docPart>
    <w:docPart>
      <w:docPartPr>
        <w:name w:val="57B86647071B405BBF447325B2CA76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EF4BB-E72C-4E1F-AF79-A2B61E120F2C}"/>
      </w:docPartPr>
      <w:docPartBody>
        <w:p w:rsidR="00000000" w:rsidRDefault="00406408" w:rsidP="00406408">
          <w:pPr>
            <w:pStyle w:val="57B86647071B405BBF447325B2CA7623"/>
          </w:pPr>
          <w:r w:rsidRPr="00DF027C">
            <w:t>Subtitle Text Here</w:t>
          </w:r>
        </w:p>
      </w:docPartBody>
    </w:docPart>
    <w:docPart>
      <w:docPartPr>
        <w:name w:val="4B3D40ED64C64CF4A5370734500B77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6D5BB0-C464-4689-A9E5-1E670E9D4F51}"/>
      </w:docPartPr>
      <w:docPartBody>
        <w:p w:rsidR="00000000" w:rsidRDefault="00406408" w:rsidP="00406408">
          <w:pPr>
            <w:pStyle w:val="4B3D40ED64C64CF4A5370734500B77B6"/>
          </w:pPr>
          <w:r w:rsidRPr="00DF027C">
            <w:t>Subtitle Text Here</w:t>
          </w:r>
        </w:p>
      </w:docPartBody>
    </w:docPart>
    <w:docPart>
      <w:docPartPr>
        <w:name w:val="208F79D9F68C4191A0ECBA127B59AA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26A24-9C8D-4240-B944-9B7084C62C2D}"/>
      </w:docPartPr>
      <w:docPartBody>
        <w:p w:rsidR="00000000" w:rsidRDefault="00406408" w:rsidP="00406408">
          <w:pPr>
            <w:pStyle w:val="208F79D9F68C4191A0ECBA127B59AA38"/>
          </w:pPr>
          <w:r w:rsidRPr="00DF027C">
            <w:t>Subtitle Text Here</w:t>
          </w:r>
        </w:p>
      </w:docPartBody>
    </w:docPart>
    <w:docPart>
      <w:docPartPr>
        <w:name w:val="7DF62A4445E4409396A9965F7FA08D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A01134-BFA9-4D27-AE6A-9D00159E0DA2}"/>
      </w:docPartPr>
      <w:docPartBody>
        <w:p w:rsidR="00000000" w:rsidRDefault="00406408" w:rsidP="00406408">
          <w:pPr>
            <w:pStyle w:val="7DF62A4445E4409396A9965F7FA08D59"/>
          </w:pPr>
          <w:r w:rsidRPr="00DF027C">
            <w:t>Subtitle Text Here</w:t>
          </w:r>
        </w:p>
      </w:docPartBody>
    </w:docPart>
    <w:docPart>
      <w:docPartPr>
        <w:name w:val="60E9D42EEEFE44549690AF33C8F4FA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4B4788-2811-477F-BFDF-45767E1F9FE2}"/>
      </w:docPartPr>
      <w:docPartBody>
        <w:p w:rsidR="00000000" w:rsidRDefault="00406408" w:rsidP="00406408">
          <w:pPr>
            <w:pStyle w:val="60E9D42EEEFE44549690AF33C8F4FAAE"/>
          </w:pPr>
          <w:r w:rsidRPr="00DF027C">
            <w:t>Subtitle Text Here</w:t>
          </w:r>
        </w:p>
      </w:docPartBody>
    </w:docPart>
    <w:docPart>
      <w:docPartPr>
        <w:name w:val="0B44AFECAEF745A38B5C48C18D1B7D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4BDE8A-996D-4203-90AE-3BE4C70EC7EE}"/>
      </w:docPartPr>
      <w:docPartBody>
        <w:p w:rsidR="00000000" w:rsidRDefault="00406408" w:rsidP="00406408">
          <w:pPr>
            <w:pStyle w:val="0B44AFECAEF745A38B5C48C18D1B7DF0"/>
          </w:pPr>
          <w:r w:rsidRPr="00DF027C">
            <w:t>Subtitle Text Here</w:t>
          </w:r>
        </w:p>
      </w:docPartBody>
    </w:docPart>
    <w:docPart>
      <w:docPartPr>
        <w:name w:val="24F131CEC96647AB8E5B2A4A4F08E9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CB7E88-75C0-4EA0-9346-F7CB605F2AA1}"/>
      </w:docPartPr>
      <w:docPartBody>
        <w:p w:rsidR="00000000" w:rsidRDefault="00406408" w:rsidP="00406408">
          <w:pPr>
            <w:pStyle w:val="24F131CEC96647AB8E5B2A4A4F08E9EC"/>
          </w:pPr>
          <w:r w:rsidRPr="00DF027C">
            <w:t>Subtitle Text Here</w:t>
          </w:r>
        </w:p>
      </w:docPartBody>
    </w:docPart>
    <w:docPart>
      <w:docPartPr>
        <w:name w:val="5A24F2F177A445979A5746D85A4ACF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C20DDC-B8FF-4EEC-A4BA-D0A01D9235F4}"/>
      </w:docPartPr>
      <w:docPartBody>
        <w:p w:rsidR="00000000" w:rsidRDefault="00406408" w:rsidP="00406408">
          <w:pPr>
            <w:pStyle w:val="5A24F2F177A445979A5746D85A4ACF7C"/>
          </w:pPr>
          <w:r w:rsidRPr="00DF027C">
            <w:t>Subtitle Text Here</w:t>
          </w:r>
        </w:p>
      </w:docPartBody>
    </w:docPart>
    <w:docPart>
      <w:docPartPr>
        <w:name w:val="A2639B5DEA544F34A5E9111F667BF2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67B5F1-99AE-4412-8C42-BA8D2781E6C5}"/>
      </w:docPartPr>
      <w:docPartBody>
        <w:p w:rsidR="00000000" w:rsidRDefault="00406408" w:rsidP="00406408">
          <w:pPr>
            <w:pStyle w:val="A2639B5DEA544F34A5E9111F667BF2B4"/>
          </w:pPr>
          <w:r w:rsidRPr="00DF027C">
            <w:t>Subtitle Text Here</w:t>
          </w:r>
        </w:p>
      </w:docPartBody>
    </w:docPart>
    <w:docPart>
      <w:docPartPr>
        <w:name w:val="7DB109C6B40C49CD88BCDEA67042E5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E14FB7-9291-4475-A722-1F16F12587B2}"/>
      </w:docPartPr>
      <w:docPartBody>
        <w:p w:rsidR="00000000" w:rsidRDefault="00406408" w:rsidP="00406408">
          <w:pPr>
            <w:pStyle w:val="7DB109C6B40C49CD88BCDEA67042E5BC"/>
          </w:pPr>
          <w:r w:rsidRPr="00DF027C">
            <w:t>Subtitle Text Here</w:t>
          </w:r>
        </w:p>
      </w:docPartBody>
    </w:docPart>
    <w:docPart>
      <w:docPartPr>
        <w:name w:val="0252E353A5FF4B82ABA497D272437F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712F78-2390-4E71-830B-00F95B01EF54}"/>
      </w:docPartPr>
      <w:docPartBody>
        <w:p w:rsidR="00000000" w:rsidRDefault="00406408" w:rsidP="00406408">
          <w:pPr>
            <w:pStyle w:val="0252E353A5FF4B82ABA497D272437FBE"/>
          </w:pPr>
          <w:r w:rsidRPr="00DF027C">
            <w:t>Subtitle Text Here</w:t>
          </w:r>
        </w:p>
      </w:docPartBody>
    </w:docPart>
    <w:docPart>
      <w:docPartPr>
        <w:name w:val="EACC827DCD71477C832A25C37EB5A9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4623C4-CB12-413D-82DE-2963430CAE77}"/>
      </w:docPartPr>
      <w:docPartBody>
        <w:p w:rsidR="00000000" w:rsidRDefault="00406408" w:rsidP="00406408">
          <w:pPr>
            <w:pStyle w:val="EACC827DCD71477C832A25C37EB5A913"/>
          </w:pPr>
          <w:r w:rsidRPr="00DF027C">
            <w:t>Subtitle Text Here</w:t>
          </w:r>
        </w:p>
      </w:docPartBody>
    </w:docPart>
    <w:docPart>
      <w:docPartPr>
        <w:name w:val="4AAE76B652A64E5484C23F2D2C9165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A99152-2CF3-4101-B9C6-39B76FCD81EE}"/>
      </w:docPartPr>
      <w:docPartBody>
        <w:p w:rsidR="00000000" w:rsidRDefault="00406408" w:rsidP="00406408">
          <w:pPr>
            <w:pStyle w:val="4AAE76B652A64E5484C23F2D2C9165C3"/>
          </w:pPr>
          <w:r w:rsidRPr="00DF027C">
            <w:t>Subtitle Text Here</w:t>
          </w:r>
        </w:p>
      </w:docPartBody>
    </w:docPart>
    <w:docPart>
      <w:docPartPr>
        <w:name w:val="C7EFA080B7F54AE1A8A9B42F0E2E22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AA1C68-FC7A-43F7-8CE3-220BF80A437E}"/>
      </w:docPartPr>
      <w:docPartBody>
        <w:p w:rsidR="00000000" w:rsidRDefault="00406408" w:rsidP="00406408">
          <w:pPr>
            <w:pStyle w:val="C7EFA080B7F54AE1A8A9B42F0E2E220C"/>
          </w:pPr>
          <w:r w:rsidRPr="00DF027C">
            <w:t>Subtitle Text Here</w:t>
          </w:r>
        </w:p>
      </w:docPartBody>
    </w:docPart>
    <w:docPart>
      <w:docPartPr>
        <w:name w:val="A127847D2DA44CAFA27B6EF2DC8216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96BBA5-3CFC-4C41-8801-AFDAB4DC3235}"/>
      </w:docPartPr>
      <w:docPartBody>
        <w:p w:rsidR="00000000" w:rsidRDefault="00406408" w:rsidP="00406408">
          <w:pPr>
            <w:pStyle w:val="A127847D2DA44CAFA27B6EF2DC8216CE"/>
          </w:pPr>
          <w:r w:rsidRPr="00DF027C">
            <w:t>Subtitle Text Here</w:t>
          </w:r>
        </w:p>
      </w:docPartBody>
    </w:docPart>
    <w:docPart>
      <w:docPartPr>
        <w:name w:val="6E4A011AF51F43B7B768C7D61C4BDD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A13A28-874B-4F5D-9F4D-1A31F3CA7325}"/>
      </w:docPartPr>
      <w:docPartBody>
        <w:p w:rsidR="00000000" w:rsidRDefault="00406408" w:rsidP="00406408">
          <w:pPr>
            <w:pStyle w:val="6E4A011AF51F43B7B768C7D61C4BDD9B"/>
          </w:pPr>
          <w:r w:rsidRPr="00DF027C">
            <w:t>Subtitle Text Here</w:t>
          </w:r>
        </w:p>
      </w:docPartBody>
    </w:docPart>
    <w:docPart>
      <w:docPartPr>
        <w:name w:val="E192B43567C04C61950FEBD9A04061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CBDD82-6464-4F80-B197-E8E876A74A7E}"/>
      </w:docPartPr>
      <w:docPartBody>
        <w:p w:rsidR="00000000" w:rsidRDefault="00406408" w:rsidP="00406408">
          <w:pPr>
            <w:pStyle w:val="E192B43567C04C61950FEBD9A040613F"/>
          </w:pPr>
          <w:r w:rsidRPr="00DF027C">
            <w:t>Subtitle Text Here</w:t>
          </w:r>
        </w:p>
      </w:docPartBody>
    </w:docPart>
    <w:docPart>
      <w:docPartPr>
        <w:name w:val="86A9265200374CB0A769A430DCCA0B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E4E60D-B26C-4F71-BBAC-11387565FC41}"/>
      </w:docPartPr>
      <w:docPartBody>
        <w:p w:rsidR="00000000" w:rsidRDefault="00406408" w:rsidP="00406408">
          <w:pPr>
            <w:pStyle w:val="86A9265200374CB0A769A430DCCA0B79"/>
          </w:pPr>
          <w:r w:rsidRPr="00DF027C">
            <w:t>Subtitle Text Here</w:t>
          </w:r>
        </w:p>
      </w:docPartBody>
    </w:docPart>
    <w:docPart>
      <w:docPartPr>
        <w:name w:val="DB6909683C5D452CAE7C2BAC4ACF2F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C789D0-F557-4C3D-B0DE-9A72247F199D}"/>
      </w:docPartPr>
      <w:docPartBody>
        <w:p w:rsidR="00000000" w:rsidRDefault="00406408" w:rsidP="00406408">
          <w:pPr>
            <w:pStyle w:val="DB6909683C5D452CAE7C2BAC4ACF2F08"/>
          </w:pPr>
          <w:r w:rsidRPr="00DF027C">
            <w:t>Subtitle Text Here</w:t>
          </w:r>
        </w:p>
      </w:docPartBody>
    </w:docPart>
    <w:docPart>
      <w:docPartPr>
        <w:name w:val="6F6A84181F824C80A7640E43A1A6BB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37C149-DCEC-437E-980F-CE1BA9ADC2EF}"/>
      </w:docPartPr>
      <w:docPartBody>
        <w:p w:rsidR="00000000" w:rsidRDefault="00406408" w:rsidP="00406408">
          <w:pPr>
            <w:pStyle w:val="6F6A84181F824C80A7640E43A1A6BB78"/>
          </w:pPr>
          <w:r w:rsidRPr="00DF027C">
            <w:t>Subtitle Text Here</w:t>
          </w:r>
        </w:p>
      </w:docPartBody>
    </w:docPart>
    <w:docPart>
      <w:docPartPr>
        <w:name w:val="DE96CDFC3B754767A59628D7978E4B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487707-6D8A-468C-AF45-D2494FB9FE8F}"/>
      </w:docPartPr>
      <w:docPartBody>
        <w:p w:rsidR="00000000" w:rsidRDefault="00406408" w:rsidP="00406408">
          <w:pPr>
            <w:pStyle w:val="DE96CDFC3B754767A59628D7978E4BB4"/>
          </w:pPr>
          <w:r w:rsidRPr="00DF027C">
            <w:t>Subtitle Text Here</w:t>
          </w:r>
        </w:p>
      </w:docPartBody>
    </w:docPart>
    <w:docPart>
      <w:docPartPr>
        <w:name w:val="C6CDA3E5FC134F718B6462C034CA6E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5AA775-D918-4193-9C6C-DC0581406A82}"/>
      </w:docPartPr>
      <w:docPartBody>
        <w:p w:rsidR="00000000" w:rsidRDefault="00406408" w:rsidP="00406408">
          <w:pPr>
            <w:pStyle w:val="C6CDA3E5FC134F718B6462C034CA6E84"/>
          </w:pPr>
          <w:r w:rsidRPr="00DF027C">
            <w:t>Subtitle Text Here</w:t>
          </w:r>
        </w:p>
      </w:docPartBody>
    </w:docPart>
    <w:docPart>
      <w:docPartPr>
        <w:name w:val="3446E462319248BD94AE0BD4AA822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15B50E-747D-4581-8573-3FAA9ABD70B4}"/>
      </w:docPartPr>
      <w:docPartBody>
        <w:p w:rsidR="00000000" w:rsidRDefault="00406408" w:rsidP="00406408">
          <w:pPr>
            <w:pStyle w:val="3446E462319248BD94AE0BD4AA822F1D"/>
          </w:pPr>
          <w:r w:rsidRPr="00DF027C">
            <w:t>Subtitle Text Here</w:t>
          </w:r>
        </w:p>
      </w:docPartBody>
    </w:docPart>
    <w:docPart>
      <w:docPartPr>
        <w:name w:val="6FC09B5887804779AFED1C15FF265C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A0729C-8D9F-4459-8357-0F570E7E260A}"/>
      </w:docPartPr>
      <w:docPartBody>
        <w:p w:rsidR="00000000" w:rsidRDefault="00406408" w:rsidP="00406408">
          <w:pPr>
            <w:pStyle w:val="6FC09B5887804779AFED1C15FF265C94"/>
          </w:pPr>
          <w:r w:rsidRPr="00DF027C">
            <w:t>Subtitle Text Here</w:t>
          </w:r>
        </w:p>
      </w:docPartBody>
    </w:docPart>
    <w:docPart>
      <w:docPartPr>
        <w:name w:val="FBB3C807DE1C4B30BEE802086B3EEF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EEDAE4-2BEC-420E-8769-1735B065CBB2}"/>
      </w:docPartPr>
      <w:docPartBody>
        <w:p w:rsidR="00000000" w:rsidRDefault="00406408" w:rsidP="00406408">
          <w:pPr>
            <w:pStyle w:val="FBB3C807DE1C4B30BEE802086B3EEF59"/>
          </w:pPr>
          <w:r w:rsidRPr="00DF027C">
            <w:t>Subtitle Text Here</w:t>
          </w:r>
        </w:p>
      </w:docPartBody>
    </w:docPart>
    <w:docPart>
      <w:docPartPr>
        <w:name w:val="76981A5F692A43949320AB027F5172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6ACCA6-4640-462F-BDD7-EBC559CC286C}"/>
      </w:docPartPr>
      <w:docPartBody>
        <w:p w:rsidR="00000000" w:rsidRDefault="00406408" w:rsidP="00406408">
          <w:pPr>
            <w:pStyle w:val="76981A5F692A43949320AB027F51720C"/>
          </w:pPr>
          <w:r w:rsidRPr="00DF027C">
            <w:t>Subtitle Text Here</w:t>
          </w:r>
        </w:p>
      </w:docPartBody>
    </w:docPart>
    <w:docPart>
      <w:docPartPr>
        <w:name w:val="EA54CD08EA06419E8B570089313D16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67492F-D733-4CB4-8E6B-6B50FE019924}"/>
      </w:docPartPr>
      <w:docPartBody>
        <w:p w:rsidR="00000000" w:rsidRDefault="00406408" w:rsidP="00406408">
          <w:pPr>
            <w:pStyle w:val="EA54CD08EA06419E8B570089313D1603"/>
          </w:pPr>
          <w:r w:rsidRPr="00DF027C">
            <w:t>Subtitle Text Here</w:t>
          </w:r>
        </w:p>
      </w:docPartBody>
    </w:docPart>
    <w:docPart>
      <w:docPartPr>
        <w:name w:val="3E3DE277ABB24B008B9CA44022A451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5DC523-9813-43FF-ABAC-BA1D3DCEDB7D}"/>
      </w:docPartPr>
      <w:docPartBody>
        <w:p w:rsidR="00000000" w:rsidRDefault="00406408" w:rsidP="00406408">
          <w:pPr>
            <w:pStyle w:val="3E3DE277ABB24B008B9CA44022A451CB"/>
          </w:pPr>
          <w:r w:rsidRPr="00DF027C">
            <w:t>Subtitle Text Here</w:t>
          </w:r>
        </w:p>
      </w:docPartBody>
    </w:docPart>
    <w:docPart>
      <w:docPartPr>
        <w:name w:val="31451A349ED7484BAD50595E6DE59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9AE41-ECCB-42EB-B6CE-EEE201444F53}"/>
      </w:docPartPr>
      <w:docPartBody>
        <w:p w:rsidR="00000000" w:rsidRDefault="00406408" w:rsidP="00406408">
          <w:pPr>
            <w:pStyle w:val="31451A349ED7484BAD50595E6DE5924F"/>
          </w:pPr>
          <w:r w:rsidRPr="00DF027C">
            <w:t>Subtitle Text Here</w:t>
          </w:r>
        </w:p>
      </w:docPartBody>
    </w:docPart>
    <w:docPart>
      <w:docPartPr>
        <w:name w:val="8433AA66D8034B74BCA27394E61BE5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EE47D2-B268-4D3C-8A16-1E71E54270FE}"/>
      </w:docPartPr>
      <w:docPartBody>
        <w:p w:rsidR="00000000" w:rsidRDefault="00406408" w:rsidP="00406408">
          <w:pPr>
            <w:pStyle w:val="8433AA66D8034B74BCA27394E61BE5B2"/>
          </w:pPr>
          <w:r w:rsidRPr="00DF027C">
            <w:t>Subtitle Text Here</w:t>
          </w:r>
        </w:p>
      </w:docPartBody>
    </w:docPart>
    <w:docPart>
      <w:docPartPr>
        <w:name w:val="264D6D9BEBF642B1AE13150892F9D9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6852F2-53B9-4F67-A4D0-7A3561E5DCC2}"/>
      </w:docPartPr>
      <w:docPartBody>
        <w:p w:rsidR="00000000" w:rsidRDefault="00406408" w:rsidP="00406408">
          <w:pPr>
            <w:pStyle w:val="264D6D9BEBF642B1AE13150892F9D9FF"/>
          </w:pPr>
          <w:r w:rsidRPr="00DF027C">
            <w:t>Subtitle Text Here</w:t>
          </w:r>
        </w:p>
      </w:docPartBody>
    </w:docPart>
    <w:docPart>
      <w:docPartPr>
        <w:name w:val="BA63519B691C41C797FD509CB4110F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6B3904-077F-4A1B-A256-E8E84A16CB5F}"/>
      </w:docPartPr>
      <w:docPartBody>
        <w:p w:rsidR="00000000" w:rsidRDefault="00406408" w:rsidP="00406408">
          <w:pPr>
            <w:pStyle w:val="BA63519B691C41C797FD509CB4110FDD"/>
          </w:pPr>
          <w:r w:rsidRPr="00DF027C">
            <w:t>Subtitle Text Here</w:t>
          </w:r>
        </w:p>
      </w:docPartBody>
    </w:docPart>
    <w:docPart>
      <w:docPartPr>
        <w:name w:val="EF4E181B67D544A298BAE140570F91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A2AC26-FA9C-48DB-908D-487CD3B4F13F}"/>
      </w:docPartPr>
      <w:docPartBody>
        <w:p w:rsidR="00000000" w:rsidRDefault="00406408" w:rsidP="00406408">
          <w:pPr>
            <w:pStyle w:val="EF4E181B67D544A298BAE140570F91E6"/>
          </w:pPr>
          <w:r w:rsidRPr="00DF027C">
            <w:t>Subtitle Text Here</w:t>
          </w:r>
        </w:p>
      </w:docPartBody>
    </w:docPart>
    <w:docPart>
      <w:docPartPr>
        <w:name w:val="2F9EF7A8A3CD49488666BF3E64210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BC6219-68BC-4031-A68A-FF096FC3A62C}"/>
      </w:docPartPr>
      <w:docPartBody>
        <w:p w:rsidR="00000000" w:rsidRDefault="00406408" w:rsidP="00406408">
          <w:pPr>
            <w:pStyle w:val="2F9EF7A8A3CD49488666BF3E642104CE"/>
          </w:pPr>
          <w:r w:rsidRPr="00DF027C">
            <w:t>Subtitle Text Here</w:t>
          </w:r>
        </w:p>
      </w:docPartBody>
    </w:docPart>
    <w:docPart>
      <w:docPartPr>
        <w:name w:val="D5360F3EF577452EB9C601DC783DF4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5DB230-EEE1-47EE-94D1-CDF07B9E9DFA}"/>
      </w:docPartPr>
      <w:docPartBody>
        <w:p w:rsidR="00000000" w:rsidRDefault="00406408" w:rsidP="00406408">
          <w:pPr>
            <w:pStyle w:val="D5360F3EF577452EB9C601DC783DF4B2"/>
          </w:pPr>
          <w:r w:rsidRPr="00DF027C">
            <w:t>Subtitle Text Here</w:t>
          </w:r>
        </w:p>
      </w:docPartBody>
    </w:docPart>
    <w:docPart>
      <w:docPartPr>
        <w:name w:val="08BC23922F0C48A8BAA468277CCB1E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7AA3C9-578B-4227-95FE-AC6284C6C453}"/>
      </w:docPartPr>
      <w:docPartBody>
        <w:p w:rsidR="00000000" w:rsidRDefault="00406408" w:rsidP="00406408">
          <w:pPr>
            <w:pStyle w:val="08BC23922F0C48A8BAA468277CCB1E65"/>
          </w:pPr>
          <w:r w:rsidRPr="00DF027C">
            <w:t>Subtitle Text Here</w:t>
          </w:r>
        </w:p>
      </w:docPartBody>
    </w:docPart>
    <w:docPart>
      <w:docPartPr>
        <w:name w:val="D1054431570948BBAC5BBE60879C84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878F36-D7B6-4332-B861-AD5FD53CBE09}"/>
      </w:docPartPr>
      <w:docPartBody>
        <w:p w:rsidR="00000000" w:rsidRDefault="00406408" w:rsidP="00406408">
          <w:pPr>
            <w:pStyle w:val="D1054431570948BBAC5BBE60879C8428"/>
          </w:pPr>
          <w:r w:rsidRPr="00DF027C">
            <w:t>Subtitle Text Here</w:t>
          </w:r>
        </w:p>
      </w:docPartBody>
    </w:docPart>
    <w:docPart>
      <w:docPartPr>
        <w:name w:val="E0C6A2190C344869B5D968967EB190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9C3C3B-54BF-44E9-93ED-E42E61F5A05B}"/>
      </w:docPartPr>
      <w:docPartBody>
        <w:p w:rsidR="00000000" w:rsidRDefault="00406408" w:rsidP="00406408">
          <w:pPr>
            <w:pStyle w:val="E0C6A2190C344869B5D968967EB19048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408"/>
    <w:rsid w:val="00406408"/>
    <w:rsid w:val="00491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409A5BA37CA8489DA8E68E07D945CDEB">
    <w:name w:val="409A5BA37CA8489DA8E68E07D945CDEB"/>
  </w:style>
  <w:style w:type="paragraph" w:customStyle="1" w:styleId="AD6FED12C63A4FF8A44478FE0EA93F9A">
    <w:name w:val="AD6FED12C63A4FF8A44478FE0EA93F9A"/>
  </w:style>
  <w:style w:type="paragraph" w:customStyle="1" w:styleId="F212DE6DEEC3435BBF5071B861634257">
    <w:name w:val="F212DE6DEEC3435BBF5071B861634257"/>
  </w:style>
  <w:style w:type="paragraph" w:customStyle="1" w:styleId="1DA8AA8F3617424C884BE1CE91F3D202">
    <w:name w:val="1DA8AA8F3617424C884BE1CE91F3D202"/>
  </w:style>
  <w:style w:type="paragraph" w:customStyle="1" w:styleId="8715CCC9060D42A189882A758069343D">
    <w:name w:val="8715CCC9060D42A189882A758069343D"/>
  </w:style>
  <w:style w:type="paragraph" w:customStyle="1" w:styleId="3901FD8968F1487583B60BD57086D0AA">
    <w:name w:val="3901FD8968F1487583B60BD57086D0AA"/>
  </w:style>
  <w:style w:type="paragraph" w:customStyle="1" w:styleId="33BEE1F13EE34C239834D1F6589352A9">
    <w:name w:val="33BEE1F13EE34C239834D1F6589352A9"/>
  </w:style>
  <w:style w:type="paragraph" w:customStyle="1" w:styleId="014E9EF6FBAC46529C1573DD4EA383E6">
    <w:name w:val="014E9EF6FBAC46529C1573DD4EA383E6"/>
  </w:style>
  <w:style w:type="paragraph" w:customStyle="1" w:styleId="53E66457CC7240D0A00FA5E8D2176585">
    <w:name w:val="53E66457CC7240D0A00FA5E8D2176585"/>
    <w:rsid w:val="00406408"/>
  </w:style>
  <w:style w:type="paragraph" w:customStyle="1" w:styleId="57AE2C098B8447379095FEBE7BC7D689">
    <w:name w:val="57AE2C098B8447379095FEBE7BC7D689"/>
    <w:rsid w:val="00406408"/>
  </w:style>
  <w:style w:type="paragraph" w:customStyle="1" w:styleId="C83CB20930514CFBB301BB2B3DD7671B">
    <w:name w:val="C83CB20930514CFBB301BB2B3DD7671B"/>
    <w:rsid w:val="00406408"/>
  </w:style>
  <w:style w:type="paragraph" w:customStyle="1" w:styleId="036A06CCE0AD496DB574C37337F29690">
    <w:name w:val="036A06CCE0AD496DB574C37337F29690"/>
    <w:rsid w:val="00406408"/>
  </w:style>
  <w:style w:type="paragraph" w:customStyle="1" w:styleId="FC6D4CE6DE374A46A834F2A260F8FBBA">
    <w:name w:val="FC6D4CE6DE374A46A834F2A260F8FBBA"/>
    <w:rsid w:val="00406408"/>
  </w:style>
  <w:style w:type="paragraph" w:customStyle="1" w:styleId="1C819CC7F98A401DAA9179BF3E52D905">
    <w:name w:val="1C819CC7F98A401DAA9179BF3E52D905"/>
    <w:rsid w:val="00406408"/>
  </w:style>
  <w:style w:type="paragraph" w:customStyle="1" w:styleId="059E27005C1748F68DEBB320B7AC86E0">
    <w:name w:val="059E27005C1748F68DEBB320B7AC86E0"/>
    <w:rsid w:val="00406408"/>
  </w:style>
  <w:style w:type="paragraph" w:customStyle="1" w:styleId="1A9C4772C15742F1BBC353B3BCC48B2A">
    <w:name w:val="1A9C4772C15742F1BBC353B3BCC48B2A"/>
    <w:rsid w:val="00406408"/>
  </w:style>
  <w:style w:type="paragraph" w:customStyle="1" w:styleId="01DD9C78B27F47999B93FAC936FE373D">
    <w:name w:val="01DD9C78B27F47999B93FAC936FE373D"/>
    <w:rsid w:val="00406408"/>
  </w:style>
  <w:style w:type="paragraph" w:customStyle="1" w:styleId="2463C9BC269F455D8FA215FBCAA1DA73">
    <w:name w:val="2463C9BC269F455D8FA215FBCAA1DA73"/>
    <w:rsid w:val="00406408"/>
  </w:style>
  <w:style w:type="paragraph" w:customStyle="1" w:styleId="44A31FEC08DF4C328713684F5785F49A">
    <w:name w:val="44A31FEC08DF4C328713684F5785F49A"/>
    <w:rsid w:val="00406408"/>
  </w:style>
  <w:style w:type="paragraph" w:customStyle="1" w:styleId="32A3CC5E9C6048AC844804F623C1C0E4">
    <w:name w:val="32A3CC5E9C6048AC844804F623C1C0E4"/>
    <w:rsid w:val="00406408"/>
  </w:style>
  <w:style w:type="paragraph" w:customStyle="1" w:styleId="1F52E1DC484E4073B4930723E5AFCE63">
    <w:name w:val="1F52E1DC484E4073B4930723E5AFCE63"/>
    <w:rsid w:val="00406408"/>
  </w:style>
  <w:style w:type="paragraph" w:customStyle="1" w:styleId="26D56C3F8E544781A36C4911FF9B5B45">
    <w:name w:val="26D56C3F8E544781A36C4911FF9B5B45"/>
    <w:rsid w:val="00406408"/>
  </w:style>
  <w:style w:type="paragraph" w:customStyle="1" w:styleId="0B0B5137B8694F5C849A4DF6736A18DD">
    <w:name w:val="0B0B5137B8694F5C849A4DF6736A18DD"/>
    <w:rsid w:val="00406408"/>
  </w:style>
  <w:style w:type="paragraph" w:customStyle="1" w:styleId="987F91C26BE741A2A08842DE8A0333CA">
    <w:name w:val="987F91C26BE741A2A08842DE8A0333CA"/>
    <w:rsid w:val="00406408"/>
  </w:style>
  <w:style w:type="paragraph" w:customStyle="1" w:styleId="2134A3A642014CB6A805E17ACD60B851">
    <w:name w:val="2134A3A642014CB6A805E17ACD60B851"/>
    <w:rsid w:val="00406408"/>
  </w:style>
  <w:style w:type="paragraph" w:customStyle="1" w:styleId="76446B92B2864AAA998BC18BF8E7BE50">
    <w:name w:val="76446B92B2864AAA998BC18BF8E7BE50"/>
    <w:rsid w:val="00406408"/>
  </w:style>
  <w:style w:type="paragraph" w:customStyle="1" w:styleId="89CF48D1E9E245CD9C7635108ABA4954">
    <w:name w:val="89CF48D1E9E245CD9C7635108ABA4954"/>
    <w:rsid w:val="00406408"/>
  </w:style>
  <w:style w:type="paragraph" w:customStyle="1" w:styleId="D3EED17F2D714B9784392691033844AC">
    <w:name w:val="D3EED17F2D714B9784392691033844AC"/>
    <w:rsid w:val="00406408"/>
  </w:style>
  <w:style w:type="paragraph" w:customStyle="1" w:styleId="38B9699869A9467AB69C7C9AD771324E">
    <w:name w:val="38B9699869A9467AB69C7C9AD771324E"/>
    <w:rsid w:val="00406408"/>
  </w:style>
  <w:style w:type="paragraph" w:customStyle="1" w:styleId="C63B9B55B46C4A62A2FF307E099384FD">
    <w:name w:val="C63B9B55B46C4A62A2FF307E099384FD"/>
    <w:rsid w:val="00406408"/>
  </w:style>
  <w:style w:type="paragraph" w:customStyle="1" w:styleId="2E429DDA3DF840898F1821B7C9860F1C">
    <w:name w:val="2E429DDA3DF840898F1821B7C9860F1C"/>
    <w:rsid w:val="00406408"/>
  </w:style>
  <w:style w:type="paragraph" w:customStyle="1" w:styleId="57B86647071B405BBF447325B2CA7623">
    <w:name w:val="57B86647071B405BBF447325B2CA7623"/>
    <w:rsid w:val="00406408"/>
  </w:style>
  <w:style w:type="paragraph" w:customStyle="1" w:styleId="559F2105F16044F8BFD0A682354415AA">
    <w:name w:val="559F2105F16044F8BFD0A682354415AA"/>
    <w:rsid w:val="00406408"/>
  </w:style>
  <w:style w:type="paragraph" w:customStyle="1" w:styleId="9AEB9FC5A38D48628CABAF11806B93B9">
    <w:name w:val="9AEB9FC5A38D48628CABAF11806B93B9"/>
    <w:rsid w:val="00406408"/>
  </w:style>
  <w:style w:type="paragraph" w:customStyle="1" w:styleId="4B3D40ED64C64CF4A5370734500B77B6">
    <w:name w:val="4B3D40ED64C64CF4A5370734500B77B6"/>
    <w:rsid w:val="00406408"/>
  </w:style>
  <w:style w:type="paragraph" w:customStyle="1" w:styleId="EA3F7941572F48149988854351613D90">
    <w:name w:val="EA3F7941572F48149988854351613D90"/>
    <w:rsid w:val="00406408"/>
  </w:style>
  <w:style w:type="paragraph" w:customStyle="1" w:styleId="1692D6FDDA9B40D197EB5F9AC6FB2063">
    <w:name w:val="1692D6FDDA9B40D197EB5F9AC6FB2063"/>
    <w:rsid w:val="00406408"/>
  </w:style>
  <w:style w:type="paragraph" w:customStyle="1" w:styleId="77A2532733BD4B3A99A0240F110E0148">
    <w:name w:val="77A2532733BD4B3A99A0240F110E0148"/>
    <w:rsid w:val="00406408"/>
  </w:style>
  <w:style w:type="paragraph" w:customStyle="1" w:styleId="6FDBDDDC39C94FBF9C1C44F8C46F499A">
    <w:name w:val="6FDBDDDC39C94FBF9C1C44F8C46F499A"/>
    <w:rsid w:val="00406408"/>
  </w:style>
  <w:style w:type="paragraph" w:customStyle="1" w:styleId="D25FC1EAA73B48DDB524C86ED94F2F5C">
    <w:name w:val="D25FC1EAA73B48DDB524C86ED94F2F5C"/>
    <w:rsid w:val="00406408"/>
  </w:style>
  <w:style w:type="paragraph" w:customStyle="1" w:styleId="4A4027A2016145239B2CD742A3A0EF4F">
    <w:name w:val="4A4027A2016145239B2CD742A3A0EF4F"/>
    <w:rsid w:val="00406408"/>
  </w:style>
  <w:style w:type="paragraph" w:customStyle="1" w:styleId="018186E110CE446AB050FF5C2453365A">
    <w:name w:val="018186E110CE446AB050FF5C2453365A"/>
    <w:rsid w:val="00406408"/>
  </w:style>
  <w:style w:type="paragraph" w:customStyle="1" w:styleId="884CF10423E54C1090ED65C379EC7DA0">
    <w:name w:val="884CF10423E54C1090ED65C379EC7DA0"/>
    <w:rsid w:val="00406408"/>
  </w:style>
  <w:style w:type="paragraph" w:customStyle="1" w:styleId="B1EEB81E445C460AA306D3101AB60BA8">
    <w:name w:val="B1EEB81E445C460AA306D3101AB60BA8"/>
    <w:rsid w:val="00406408"/>
  </w:style>
  <w:style w:type="paragraph" w:customStyle="1" w:styleId="68FDD0C089B149C19C29A4FA2044073E">
    <w:name w:val="68FDD0C089B149C19C29A4FA2044073E"/>
    <w:rsid w:val="00406408"/>
  </w:style>
  <w:style w:type="paragraph" w:customStyle="1" w:styleId="B9ED0FE0E8F74B059E0A5A403587BDEA">
    <w:name w:val="B9ED0FE0E8F74B059E0A5A403587BDEA"/>
    <w:rsid w:val="00406408"/>
  </w:style>
  <w:style w:type="paragraph" w:customStyle="1" w:styleId="E88A4C6BD654437386BD064CE2949268">
    <w:name w:val="E88A4C6BD654437386BD064CE2949268"/>
    <w:rsid w:val="00406408"/>
  </w:style>
  <w:style w:type="paragraph" w:customStyle="1" w:styleId="6B8C1D55377143BDA1FF98BC0227A026">
    <w:name w:val="6B8C1D55377143BDA1FF98BC0227A026"/>
    <w:rsid w:val="00406408"/>
  </w:style>
  <w:style w:type="paragraph" w:customStyle="1" w:styleId="C457DA623BBD4A0EA58C7B29633C6834">
    <w:name w:val="C457DA623BBD4A0EA58C7B29633C6834"/>
    <w:rsid w:val="00406408"/>
  </w:style>
  <w:style w:type="paragraph" w:customStyle="1" w:styleId="8D85F6834EDF418C99C7ED2D2FF136A7">
    <w:name w:val="8D85F6834EDF418C99C7ED2D2FF136A7"/>
    <w:rsid w:val="00406408"/>
  </w:style>
  <w:style w:type="paragraph" w:customStyle="1" w:styleId="208F79D9F68C4191A0ECBA127B59AA38">
    <w:name w:val="208F79D9F68C4191A0ECBA127B59AA38"/>
    <w:rsid w:val="00406408"/>
  </w:style>
  <w:style w:type="paragraph" w:customStyle="1" w:styleId="7DF62A4445E4409396A9965F7FA08D59">
    <w:name w:val="7DF62A4445E4409396A9965F7FA08D59"/>
    <w:rsid w:val="00406408"/>
  </w:style>
  <w:style w:type="paragraph" w:customStyle="1" w:styleId="60E9D42EEEFE44549690AF33C8F4FAAE">
    <w:name w:val="60E9D42EEEFE44549690AF33C8F4FAAE"/>
    <w:rsid w:val="00406408"/>
  </w:style>
  <w:style w:type="paragraph" w:customStyle="1" w:styleId="0B44AFECAEF745A38B5C48C18D1B7DF0">
    <w:name w:val="0B44AFECAEF745A38B5C48C18D1B7DF0"/>
    <w:rsid w:val="00406408"/>
  </w:style>
  <w:style w:type="paragraph" w:customStyle="1" w:styleId="24F131CEC96647AB8E5B2A4A4F08E9EC">
    <w:name w:val="24F131CEC96647AB8E5B2A4A4F08E9EC"/>
    <w:rsid w:val="00406408"/>
  </w:style>
  <w:style w:type="paragraph" w:customStyle="1" w:styleId="5A24F2F177A445979A5746D85A4ACF7C">
    <w:name w:val="5A24F2F177A445979A5746D85A4ACF7C"/>
    <w:rsid w:val="00406408"/>
  </w:style>
  <w:style w:type="paragraph" w:customStyle="1" w:styleId="A2639B5DEA544F34A5E9111F667BF2B4">
    <w:name w:val="A2639B5DEA544F34A5E9111F667BF2B4"/>
    <w:rsid w:val="00406408"/>
  </w:style>
  <w:style w:type="paragraph" w:customStyle="1" w:styleId="7DB109C6B40C49CD88BCDEA67042E5BC">
    <w:name w:val="7DB109C6B40C49CD88BCDEA67042E5BC"/>
    <w:rsid w:val="00406408"/>
  </w:style>
  <w:style w:type="paragraph" w:customStyle="1" w:styleId="0252E353A5FF4B82ABA497D272437FBE">
    <w:name w:val="0252E353A5FF4B82ABA497D272437FBE"/>
    <w:rsid w:val="00406408"/>
  </w:style>
  <w:style w:type="paragraph" w:customStyle="1" w:styleId="EACC827DCD71477C832A25C37EB5A913">
    <w:name w:val="EACC827DCD71477C832A25C37EB5A913"/>
    <w:rsid w:val="00406408"/>
  </w:style>
  <w:style w:type="paragraph" w:customStyle="1" w:styleId="4AAE76B652A64E5484C23F2D2C9165C3">
    <w:name w:val="4AAE76B652A64E5484C23F2D2C9165C3"/>
    <w:rsid w:val="00406408"/>
  </w:style>
  <w:style w:type="paragraph" w:customStyle="1" w:styleId="C7EFA080B7F54AE1A8A9B42F0E2E220C">
    <w:name w:val="C7EFA080B7F54AE1A8A9B42F0E2E220C"/>
    <w:rsid w:val="00406408"/>
  </w:style>
  <w:style w:type="paragraph" w:customStyle="1" w:styleId="A127847D2DA44CAFA27B6EF2DC8216CE">
    <w:name w:val="A127847D2DA44CAFA27B6EF2DC8216CE"/>
    <w:rsid w:val="00406408"/>
  </w:style>
  <w:style w:type="paragraph" w:customStyle="1" w:styleId="6E4A011AF51F43B7B768C7D61C4BDD9B">
    <w:name w:val="6E4A011AF51F43B7B768C7D61C4BDD9B"/>
    <w:rsid w:val="00406408"/>
  </w:style>
  <w:style w:type="paragraph" w:customStyle="1" w:styleId="E192B43567C04C61950FEBD9A040613F">
    <w:name w:val="E192B43567C04C61950FEBD9A040613F"/>
    <w:rsid w:val="00406408"/>
  </w:style>
  <w:style w:type="paragraph" w:customStyle="1" w:styleId="86A9265200374CB0A769A430DCCA0B79">
    <w:name w:val="86A9265200374CB0A769A430DCCA0B79"/>
    <w:rsid w:val="00406408"/>
  </w:style>
  <w:style w:type="paragraph" w:customStyle="1" w:styleId="DB6909683C5D452CAE7C2BAC4ACF2F08">
    <w:name w:val="DB6909683C5D452CAE7C2BAC4ACF2F08"/>
    <w:rsid w:val="00406408"/>
  </w:style>
  <w:style w:type="paragraph" w:customStyle="1" w:styleId="6F6A84181F824C80A7640E43A1A6BB78">
    <w:name w:val="6F6A84181F824C80A7640E43A1A6BB78"/>
    <w:rsid w:val="00406408"/>
  </w:style>
  <w:style w:type="paragraph" w:customStyle="1" w:styleId="DE96CDFC3B754767A59628D7978E4BB4">
    <w:name w:val="DE96CDFC3B754767A59628D7978E4BB4"/>
    <w:rsid w:val="00406408"/>
  </w:style>
  <w:style w:type="paragraph" w:customStyle="1" w:styleId="C6CDA3E5FC134F718B6462C034CA6E84">
    <w:name w:val="C6CDA3E5FC134F718B6462C034CA6E84"/>
    <w:rsid w:val="00406408"/>
  </w:style>
  <w:style w:type="paragraph" w:customStyle="1" w:styleId="3446E462319248BD94AE0BD4AA822F1D">
    <w:name w:val="3446E462319248BD94AE0BD4AA822F1D"/>
    <w:rsid w:val="00406408"/>
  </w:style>
  <w:style w:type="paragraph" w:customStyle="1" w:styleId="6FC09B5887804779AFED1C15FF265C94">
    <w:name w:val="6FC09B5887804779AFED1C15FF265C94"/>
    <w:rsid w:val="00406408"/>
  </w:style>
  <w:style w:type="paragraph" w:customStyle="1" w:styleId="FBB3C807DE1C4B30BEE802086B3EEF59">
    <w:name w:val="FBB3C807DE1C4B30BEE802086B3EEF59"/>
    <w:rsid w:val="00406408"/>
  </w:style>
  <w:style w:type="paragraph" w:customStyle="1" w:styleId="76981A5F692A43949320AB027F51720C">
    <w:name w:val="76981A5F692A43949320AB027F51720C"/>
    <w:rsid w:val="00406408"/>
  </w:style>
  <w:style w:type="paragraph" w:customStyle="1" w:styleId="EA54CD08EA06419E8B570089313D1603">
    <w:name w:val="EA54CD08EA06419E8B570089313D1603"/>
    <w:rsid w:val="00406408"/>
  </w:style>
  <w:style w:type="paragraph" w:customStyle="1" w:styleId="3E3DE277ABB24B008B9CA44022A451CB">
    <w:name w:val="3E3DE277ABB24B008B9CA44022A451CB"/>
    <w:rsid w:val="00406408"/>
  </w:style>
  <w:style w:type="paragraph" w:customStyle="1" w:styleId="31451A349ED7484BAD50595E6DE5924F">
    <w:name w:val="31451A349ED7484BAD50595E6DE5924F"/>
    <w:rsid w:val="00406408"/>
  </w:style>
  <w:style w:type="paragraph" w:customStyle="1" w:styleId="8433AA66D8034B74BCA27394E61BE5B2">
    <w:name w:val="8433AA66D8034B74BCA27394E61BE5B2"/>
    <w:rsid w:val="00406408"/>
  </w:style>
  <w:style w:type="paragraph" w:customStyle="1" w:styleId="4F90C182C5A04D349B080F4A4D609E0C">
    <w:name w:val="4F90C182C5A04D349B080F4A4D609E0C"/>
    <w:rsid w:val="00406408"/>
  </w:style>
  <w:style w:type="paragraph" w:customStyle="1" w:styleId="9EABC0D1040C4BA9A3BB5BE93D3E46BF">
    <w:name w:val="9EABC0D1040C4BA9A3BB5BE93D3E46BF"/>
    <w:rsid w:val="00406408"/>
  </w:style>
  <w:style w:type="paragraph" w:customStyle="1" w:styleId="99E7474305144B5F9A93092E9F55AA6D">
    <w:name w:val="99E7474305144B5F9A93092E9F55AA6D"/>
    <w:rsid w:val="00406408"/>
  </w:style>
  <w:style w:type="paragraph" w:customStyle="1" w:styleId="85AFD60B32D54A5FBFECC8D48267D3B0">
    <w:name w:val="85AFD60B32D54A5FBFECC8D48267D3B0"/>
    <w:rsid w:val="00406408"/>
  </w:style>
  <w:style w:type="paragraph" w:customStyle="1" w:styleId="A416F6124D7949F0B26B726361FE101E">
    <w:name w:val="A416F6124D7949F0B26B726361FE101E"/>
    <w:rsid w:val="00406408"/>
  </w:style>
  <w:style w:type="paragraph" w:customStyle="1" w:styleId="ABC8FDB3EDF144FA9D7AF3DEA7784FBF">
    <w:name w:val="ABC8FDB3EDF144FA9D7AF3DEA7784FBF"/>
    <w:rsid w:val="00406408"/>
  </w:style>
  <w:style w:type="paragraph" w:customStyle="1" w:styleId="A812378E5CB74B518B4B690D186E6021">
    <w:name w:val="A812378E5CB74B518B4B690D186E6021"/>
    <w:rsid w:val="00406408"/>
  </w:style>
  <w:style w:type="paragraph" w:customStyle="1" w:styleId="580F0C2F6E49414184E83B33D48B5AB4">
    <w:name w:val="580F0C2F6E49414184E83B33D48B5AB4"/>
    <w:rsid w:val="00406408"/>
  </w:style>
  <w:style w:type="paragraph" w:customStyle="1" w:styleId="D40B154DBF644E72A3BF801E9CDD7085">
    <w:name w:val="D40B154DBF644E72A3BF801E9CDD7085"/>
    <w:rsid w:val="00406408"/>
  </w:style>
  <w:style w:type="paragraph" w:customStyle="1" w:styleId="0DF39505A3D34682A14235C051FC3967">
    <w:name w:val="0DF39505A3D34682A14235C051FC3967"/>
    <w:rsid w:val="00406408"/>
  </w:style>
  <w:style w:type="paragraph" w:customStyle="1" w:styleId="9875CA816450432DBA3AC31FE47E6F55">
    <w:name w:val="9875CA816450432DBA3AC31FE47E6F55"/>
    <w:rsid w:val="00406408"/>
  </w:style>
  <w:style w:type="paragraph" w:customStyle="1" w:styleId="117D87FDAC5C47EAB6BCD7D9274DD90B">
    <w:name w:val="117D87FDAC5C47EAB6BCD7D9274DD90B"/>
    <w:rsid w:val="00406408"/>
  </w:style>
  <w:style w:type="paragraph" w:customStyle="1" w:styleId="B171A367B67D41DBA8F59224FD72D521">
    <w:name w:val="B171A367B67D41DBA8F59224FD72D521"/>
    <w:rsid w:val="00406408"/>
  </w:style>
  <w:style w:type="paragraph" w:customStyle="1" w:styleId="1DA3FF422253459789900BFB5B4F8F0C">
    <w:name w:val="1DA3FF422253459789900BFB5B4F8F0C"/>
    <w:rsid w:val="00406408"/>
  </w:style>
  <w:style w:type="paragraph" w:customStyle="1" w:styleId="6EAAD11819D34919BC558D955F6F1016">
    <w:name w:val="6EAAD11819D34919BC558D955F6F1016"/>
    <w:rsid w:val="00406408"/>
  </w:style>
  <w:style w:type="paragraph" w:customStyle="1" w:styleId="264D6D9BEBF642B1AE13150892F9D9FF">
    <w:name w:val="264D6D9BEBF642B1AE13150892F9D9FF"/>
    <w:rsid w:val="00406408"/>
  </w:style>
  <w:style w:type="paragraph" w:customStyle="1" w:styleId="BA63519B691C41C797FD509CB4110FDD">
    <w:name w:val="BA63519B691C41C797FD509CB4110FDD"/>
    <w:rsid w:val="00406408"/>
  </w:style>
  <w:style w:type="paragraph" w:customStyle="1" w:styleId="EF4E181B67D544A298BAE140570F91E6">
    <w:name w:val="EF4E181B67D544A298BAE140570F91E6"/>
    <w:rsid w:val="00406408"/>
  </w:style>
  <w:style w:type="paragraph" w:customStyle="1" w:styleId="2F9EF7A8A3CD49488666BF3E642104CE">
    <w:name w:val="2F9EF7A8A3CD49488666BF3E642104CE"/>
    <w:rsid w:val="00406408"/>
  </w:style>
  <w:style w:type="paragraph" w:customStyle="1" w:styleId="D5360F3EF577452EB9C601DC783DF4B2">
    <w:name w:val="D5360F3EF577452EB9C601DC783DF4B2"/>
    <w:rsid w:val="00406408"/>
  </w:style>
  <w:style w:type="paragraph" w:customStyle="1" w:styleId="08BC23922F0C48A8BAA468277CCB1E65">
    <w:name w:val="08BC23922F0C48A8BAA468277CCB1E65"/>
    <w:rsid w:val="00406408"/>
  </w:style>
  <w:style w:type="paragraph" w:customStyle="1" w:styleId="D1054431570948BBAC5BBE60879C8428">
    <w:name w:val="D1054431570948BBAC5BBE60879C8428"/>
    <w:rsid w:val="00406408"/>
  </w:style>
  <w:style w:type="paragraph" w:customStyle="1" w:styleId="E0C6A2190C344869B5D968967EB19048">
    <w:name w:val="E0C6A2190C344869B5D968967EB19048"/>
    <w:rsid w:val="00406408"/>
  </w:style>
  <w:style w:type="paragraph" w:customStyle="1" w:styleId="183832C3F8094C8683C9B9D6B960A87A">
    <w:name w:val="183832C3F8094C8683C9B9D6B960A87A"/>
    <w:rsid w:val="004064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48EEA-5090-45FD-B19D-992883D98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{D72C44E7-7BBB-4890-BBAF-6A8DBBB45260}tf16392850_win32</Template>
  <TotalTime>182</TotalTime>
  <Pages>12</Pages>
  <Words>1540</Words>
  <Characters>6285</Characters>
  <Application>Microsoft Office Word</Application>
  <DocSecurity>0</DocSecurity>
  <Lines>369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Ruby Hernandez</dc:creator>
  <cp:keywords/>
  <cp:lastModifiedBy>Ruby Hernandez</cp:lastModifiedBy>
  <cp:revision>144</cp:revision>
  <cp:lastPrinted>2006-08-01T17:47:00Z</cp:lastPrinted>
  <dcterms:created xsi:type="dcterms:W3CDTF">2022-05-01T17:48:00Z</dcterms:created>
  <dcterms:modified xsi:type="dcterms:W3CDTF">2022-05-01T20:54:00Z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